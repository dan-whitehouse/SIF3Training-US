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3A2641">
        <w:t>SIF3 Training Exercises</w:t>
      </w:r>
      <w:r w:rsidRPr="00EF4C85">
        <w:fldChar w:fldCharType="end"/>
      </w:r>
    </w:p>
    <w:p w:rsidR="008F000E" w:rsidRDefault="00005A08" w:rsidP="006C1CFE">
      <w:pPr>
        <w:pStyle w:val="DocumentTitleBlock"/>
      </w:pPr>
      <w:r>
        <w:t>V</w:t>
      </w:r>
      <w:r w:rsidR="008F000E">
        <w:t xml:space="preserve">ersion </w:t>
      </w:r>
      <w:r w:rsidR="006D31E7">
        <w:fldChar w:fldCharType="begin"/>
      </w:r>
      <w:r w:rsidR="006D31E7">
        <w:instrText xml:space="preserve"> DOCPROPERTY "SystemVersion" </w:instrText>
      </w:r>
      <w:r w:rsidR="006D31E7">
        <w:fldChar w:fldCharType="separate"/>
      </w:r>
      <w:r w:rsidR="003A2641">
        <w:t>1.0</w:t>
      </w:r>
      <w:r w:rsidR="006D31E7">
        <w:fldChar w:fldCharType="end"/>
      </w:r>
    </w:p>
    <w:p w:rsidR="00BD2B7F" w:rsidRDefault="006D31E7" w:rsidP="006C1CFE">
      <w:pPr>
        <w:pStyle w:val="DocumentTitleBlock"/>
      </w:pPr>
      <w:r>
        <w:fldChar w:fldCharType="begin"/>
      </w:r>
      <w:r>
        <w:instrText xml:space="preserve"> DOCPROPERTY "Title" </w:instrText>
      </w:r>
      <w:r>
        <w:fldChar w:fldCharType="separate"/>
      </w:r>
      <w:r w:rsidR="003A2641">
        <w:t>SIF3 Training Exercises - Java</w:t>
      </w:r>
      <w:r>
        <w:fldChar w:fldCharType="end"/>
      </w:r>
    </w:p>
    <w:p w:rsidR="00401A72" w:rsidRDefault="006F684D" w:rsidP="0016684A">
      <w:pPr>
        <w:pStyle w:val="DocumentAdminBlock"/>
        <w:spacing w:before="3120"/>
      </w:pPr>
      <w:r>
        <w:rPr>
          <w:rStyle w:val="Strong"/>
          <w:bCs/>
        </w:rPr>
        <w:t>Author</w:t>
      </w:r>
      <w:r w:rsidRPr="009F73D0">
        <w:rPr>
          <w:rStyle w:val="Strong"/>
          <w:bCs/>
        </w:rPr>
        <w:t>:</w:t>
      </w:r>
      <w:r>
        <w:t xml:space="preserve"> </w:t>
      </w:r>
      <w:r w:rsidR="006D31E7">
        <w:fldChar w:fldCharType="begin"/>
      </w:r>
      <w:r w:rsidR="006D31E7">
        <w:instrText xml:space="preserve"> DOCPROPERTY "Author" </w:instrText>
      </w:r>
      <w:r w:rsidR="006D31E7">
        <w:fldChar w:fldCharType="separate"/>
      </w:r>
      <w:r w:rsidR="003A2641">
        <w:t>Joerg Huber</w:t>
      </w:r>
      <w:r w:rsidR="006D31E7">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3A2641">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3A2641">
        <w:t>1.0</w:t>
      </w:r>
      <w:r w:rsidRPr="00EF4C85">
        <w:fldChar w:fldCharType="end"/>
      </w:r>
      <w:r>
        <w:fldChar w:fldCharType="begin"/>
      </w:r>
      <w:r>
        <w:instrText xml:space="preserve"> </w:instrText>
      </w:r>
      <w:r w:rsidRPr="008B2353">
        <w:instrText>I</w:instrText>
      </w:r>
      <w:r>
        <w:instrText xml:space="preserve">F </w:instrText>
      </w:r>
      <w:r w:rsidR="006D31E7">
        <w:fldChar w:fldCharType="begin"/>
      </w:r>
      <w:r w:rsidR="006D31E7">
        <w:instrText xml:space="preserve"> DOCPROPERTY "Status" </w:instrText>
      </w:r>
      <w:r w:rsidR="006D31E7">
        <w:fldChar w:fldCharType="separate"/>
      </w:r>
      <w:r w:rsidR="003A2641">
        <w:instrText>draft</w:instrText>
      </w:r>
      <w:r w:rsidR="006D31E7">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separate"/>
      </w:r>
      <w:r w:rsidR="003A2641">
        <w:rPr>
          <w:noProof/>
        </w:rPr>
        <w:t xml:space="preserve"> (</w:t>
      </w:r>
      <w:r w:rsidR="003A2641">
        <w:rPr>
          <w:rStyle w:val="Emphasis"/>
          <w:iCs/>
          <w:noProof/>
        </w:rPr>
        <w:t>draft</w:t>
      </w:r>
      <w:r w:rsidR="003A2641">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E574FF">
        <w:t>Oct 2014</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BC0F67">
        <w:rPr>
          <w:noProof/>
        </w:rPr>
        <w:t>2014</w:t>
      </w:r>
      <w:r>
        <w:fldChar w:fldCharType="end"/>
      </w:r>
      <w:r>
        <w:t xml:space="preserve">, </w:t>
      </w:r>
      <w:r w:rsidR="006D31E7">
        <w:fldChar w:fldCharType="begin"/>
      </w:r>
      <w:r w:rsidR="006D31E7">
        <w:instrText xml:space="preserve"> DOCPROPERTY "Company" </w:instrText>
      </w:r>
      <w:r w:rsidR="006D31E7">
        <w:fldChar w:fldCharType="separate"/>
      </w:r>
      <w:r w:rsidR="003A2641">
        <w:t>Systemic Pty Ltd</w:t>
      </w:r>
      <w:r w:rsidR="006D31E7">
        <w:fldChar w:fldCharType="end"/>
      </w:r>
    </w:p>
    <w:p w:rsidR="003A1444" w:rsidRDefault="00D74C0A" w:rsidP="00204383">
      <w:pPr>
        <w:pStyle w:val="PrelimTitle"/>
      </w:pPr>
      <w:r>
        <w:lastRenderedPageBreak/>
        <w:t>Table of Contents</w:t>
      </w:r>
    </w:p>
    <w:p w:rsidR="00BC0F67"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bookmarkStart w:id="0" w:name="_GoBack"/>
      <w:bookmarkEnd w:id="0"/>
      <w:r w:rsidR="00BC0F67">
        <w:rPr>
          <w:noProof/>
        </w:rPr>
        <w:t>General Notes</w:t>
      </w:r>
      <w:r w:rsidR="00BC0F67">
        <w:rPr>
          <w:noProof/>
        </w:rPr>
        <w:tab/>
      </w:r>
      <w:r w:rsidR="00BC0F67">
        <w:rPr>
          <w:noProof/>
        </w:rPr>
        <w:fldChar w:fldCharType="begin"/>
      </w:r>
      <w:r w:rsidR="00BC0F67">
        <w:rPr>
          <w:noProof/>
        </w:rPr>
        <w:instrText xml:space="preserve"> PAGEREF _Toc400781498 \h </w:instrText>
      </w:r>
      <w:r w:rsidR="00BC0F67">
        <w:rPr>
          <w:noProof/>
        </w:rPr>
      </w:r>
      <w:r w:rsidR="00BC0F67">
        <w:rPr>
          <w:noProof/>
        </w:rPr>
        <w:fldChar w:fldCharType="separate"/>
      </w:r>
      <w:r w:rsidR="00BC0F67">
        <w:rPr>
          <w:noProof/>
        </w:rPr>
        <w:t>3</w:t>
      </w:r>
      <w:r w:rsidR="00BC0F67">
        <w:rPr>
          <w:noProof/>
        </w:rPr>
        <w:fldChar w:fldCharType="end"/>
      </w:r>
    </w:p>
    <w:p w:rsidR="00BC0F67" w:rsidRDefault="00BC0F67">
      <w:pPr>
        <w:pStyle w:val="TOC1"/>
        <w:rPr>
          <w:rFonts w:asciiTheme="minorHAnsi" w:eastAsiaTheme="minorEastAsia" w:hAnsiTheme="minorHAnsi" w:cstheme="minorBidi"/>
          <w:noProof/>
          <w:szCs w:val="22"/>
        </w:rPr>
      </w:pPr>
      <w:r w:rsidRPr="00CF50FA">
        <w:rPr>
          <w:noProof/>
        </w:rPr>
        <w:t>1.</w:t>
      </w:r>
      <w:r>
        <w:rPr>
          <w:noProof/>
        </w:rPr>
        <w:t xml:space="preserve"> Exercise 1: SIF3 Framework Installation &amp; Verification</w:t>
      </w:r>
      <w:r>
        <w:rPr>
          <w:noProof/>
        </w:rPr>
        <w:tab/>
      </w:r>
      <w:r>
        <w:rPr>
          <w:noProof/>
        </w:rPr>
        <w:fldChar w:fldCharType="begin"/>
      </w:r>
      <w:r>
        <w:rPr>
          <w:noProof/>
        </w:rPr>
        <w:instrText xml:space="preserve"> PAGEREF _Toc400781499 \h </w:instrText>
      </w:r>
      <w:r>
        <w:rPr>
          <w:noProof/>
        </w:rPr>
      </w:r>
      <w:r>
        <w:rPr>
          <w:noProof/>
        </w:rPr>
        <w:fldChar w:fldCharType="separate"/>
      </w:r>
      <w:r>
        <w:rPr>
          <w:noProof/>
        </w:rPr>
        <w:t>3</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1.1.</w:t>
      </w:r>
      <w:r>
        <w:rPr>
          <w:noProof/>
        </w:rPr>
        <w:t xml:space="preserve"> SIF3 Framework Installation</w:t>
      </w:r>
      <w:r>
        <w:rPr>
          <w:noProof/>
        </w:rPr>
        <w:tab/>
      </w:r>
      <w:r>
        <w:rPr>
          <w:noProof/>
        </w:rPr>
        <w:fldChar w:fldCharType="begin"/>
      </w:r>
      <w:r>
        <w:rPr>
          <w:noProof/>
        </w:rPr>
        <w:instrText xml:space="preserve"> PAGEREF _Toc400781500 \h </w:instrText>
      </w:r>
      <w:r>
        <w:rPr>
          <w:noProof/>
        </w:rPr>
      </w:r>
      <w:r>
        <w:rPr>
          <w:noProof/>
        </w:rPr>
        <w:fldChar w:fldCharType="separate"/>
      </w:r>
      <w:r>
        <w:rPr>
          <w:noProof/>
        </w:rPr>
        <w:t>3</w:t>
      </w:r>
      <w:r>
        <w:rPr>
          <w:noProof/>
        </w:rPr>
        <w:fldChar w:fldCharType="end"/>
      </w:r>
    </w:p>
    <w:p w:rsidR="00BC0F67" w:rsidRDefault="00BC0F67">
      <w:pPr>
        <w:pStyle w:val="TOC3"/>
        <w:rPr>
          <w:rFonts w:asciiTheme="minorHAnsi" w:eastAsiaTheme="minorEastAsia" w:hAnsiTheme="minorHAnsi" w:cstheme="minorBidi"/>
          <w:noProof/>
          <w:szCs w:val="22"/>
        </w:rPr>
      </w:pPr>
      <w:r w:rsidRPr="00CF50FA">
        <w:rPr>
          <w:noProof/>
        </w:rPr>
        <w:t>1.1.1.</w:t>
      </w:r>
      <w:r>
        <w:rPr>
          <w:noProof/>
        </w:rPr>
        <w:t xml:space="preserve"> DB Config</w:t>
      </w:r>
      <w:r>
        <w:rPr>
          <w:noProof/>
        </w:rPr>
        <w:tab/>
      </w:r>
      <w:r>
        <w:rPr>
          <w:noProof/>
        </w:rPr>
        <w:fldChar w:fldCharType="begin"/>
      </w:r>
      <w:r>
        <w:rPr>
          <w:noProof/>
        </w:rPr>
        <w:instrText xml:space="preserve"> PAGEREF _Toc400781501 \h </w:instrText>
      </w:r>
      <w:r>
        <w:rPr>
          <w:noProof/>
        </w:rPr>
      </w:r>
      <w:r>
        <w:rPr>
          <w:noProof/>
        </w:rPr>
        <w:fldChar w:fldCharType="separate"/>
      </w:r>
      <w:r>
        <w:rPr>
          <w:noProof/>
        </w:rPr>
        <w:t>3</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1.2.</w:t>
      </w:r>
      <w:r>
        <w:rPr>
          <w:noProof/>
        </w:rPr>
        <w:t xml:space="preserve"> Modify Configurations</w:t>
      </w:r>
      <w:r>
        <w:rPr>
          <w:noProof/>
        </w:rPr>
        <w:tab/>
      </w:r>
      <w:r>
        <w:rPr>
          <w:noProof/>
        </w:rPr>
        <w:fldChar w:fldCharType="begin"/>
      </w:r>
      <w:r>
        <w:rPr>
          <w:noProof/>
        </w:rPr>
        <w:instrText xml:space="preserve"> PAGEREF _Toc400781502 \h </w:instrText>
      </w:r>
      <w:r>
        <w:rPr>
          <w:noProof/>
        </w:rPr>
      </w:r>
      <w:r>
        <w:rPr>
          <w:noProof/>
        </w:rPr>
        <w:fldChar w:fldCharType="separate"/>
      </w:r>
      <w:r>
        <w:rPr>
          <w:noProof/>
        </w:rPr>
        <w:t>4</w:t>
      </w:r>
      <w:r>
        <w:rPr>
          <w:noProof/>
        </w:rPr>
        <w:fldChar w:fldCharType="end"/>
      </w:r>
    </w:p>
    <w:p w:rsidR="00BC0F67" w:rsidRDefault="00BC0F67">
      <w:pPr>
        <w:pStyle w:val="TOC3"/>
        <w:rPr>
          <w:rFonts w:asciiTheme="minorHAnsi" w:eastAsiaTheme="minorEastAsia" w:hAnsiTheme="minorHAnsi" w:cstheme="minorBidi"/>
          <w:noProof/>
          <w:szCs w:val="22"/>
        </w:rPr>
      </w:pPr>
      <w:r w:rsidRPr="00CF50FA">
        <w:rPr>
          <w:noProof/>
        </w:rPr>
        <w:t>1.2.1.</w:t>
      </w:r>
      <w:r>
        <w:rPr>
          <w:noProof/>
        </w:rPr>
        <w:t xml:space="preserve"> JDBC Setup</w:t>
      </w:r>
      <w:r>
        <w:rPr>
          <w:noProof/>
        </w:rPr>
        <w:tab/>
      </w:r>
      <w:r>
        <w:rPr>
          <w:noProof/>
        </w:rPr>
        <w:fldChar w:fldCharType="begin"/>
      </w:r>
      <w:r>
        <w:rPr>
          <w:noProof/>
        </w:rPr>
        <w:instrText xml:space="preserve"> PAGEREF _Toc400781503 \h </w:instrText>
      </w:r>
      <w:r>
        <w:rPr>
          <w:noProof/>
        </w:rPr>
      </w:r>
      <w:r>
        <w:rPr>
          <w:noProof/>
        </w:rPr>
        <w:fldChar w:fldCharType="separate"/>
      </w:r>
      <w:r>
        <w:rPr>
          <w:noProof/>
        </w:rPr>
        <w:t>4</w:t>
      </w:r>
      <w:r>
        <w:rPr>
          <w:noProof/>
        </w:rPr>
        <w:fldChar w:fldCharType="end"/>
      </w:r>
    </w:p>
    <w:p w:rsidR="00BC0F67" w:rsidRDefault="00BC0F67">
      <w:pPr>
        <w:pStyle w:val="TOC3"/>
        <w:rPr>
          <w:rFonts w:asciiTheme="minorHAnsi" w:eastAsiaTheme="minorEastAsia" w:hAnsiTheme="minorHAnsi" w:cstheme="minorBidi"/>
          <w:noProof/>
          <w:szCs w:val="22"/>
        </w:rPr>
      </w:pPr>
      <w:r w:rsidRPr="00CF50FA">
        <w:rPr>
          <w:noProof/>
        </w:rPr>
        <w:t>1.2.2.</w:t>
      </w:r>
      <w:r>
        <w:rPr>
          <w:noProof/>
        </w:rPr>
        <w:t xml:space="preserve"> Configuration Files</w:t>
      </w:r>
      <w:r>
        <w:rPr>
          <w:noProof/>
        </w:rPr>
        <w:tab/>
      </w:r>
      <w:r>
        <w:rPr>
          <w:noProof/>
        </w:rPr>
        <w:fldChar w:fldCharType="begin"/>
      </w:r>
      <w:r>
        <w:rPr>
          <w:noProof/>
        </w:rPr>
        <w:instrText xml:space="preserve"> PAGEREF _Toc400781504 \h </w:instrText>
      </w:r>
      <w:r>
        <w:rPr>
          <w:noProof/>
        </w:rPr>
      </w:r>
      <w:r>
        <w:rPr>
          <w:noProof/>
        </w:rPr>
        <w:fldChar w:fldCharType="separate"/>
      </w:r>
      <w:r>
        <w:rPr>
          <w:noProof/>
        </w:rPr>
        <w:t>4</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1.3.</w:t>
      </w:r>
      <w:r>
        <w:rPr>
          <w:noProof/>
        </w:rPr>
        <w:t xml:space="preserve"> Classpath, Config/Property Files, Deployment</w:t>
      </w:r>
      <w:r>
        <w:rPr>
          <w:noProof/>
        </w:rPr>
        <w:tab/>
      </w:r>
      <w:r>
        <w:rPr>
          <w:noProof/>
        </w:rPr>
        <w:fldChar w:fldCharType="begin"/>
      </w:r>
      <w:r>
        <w:rPr>
          <w:noProof/>
        </w:rPr>
        <w:instrText xml:space="preserve"> PAGEREF _Toc400781505 \h </w:instrText>
      </w:r>
      <w:r>
        <w:rPr>
          <w:noProof/>
        </w:rPr>
      </w:r>
      <w:r>
        <w:rPr>
          <w:noProof/>
        </w:rPr>
        <w:fldChar w:fldCharType="separate"/>
      </w:r>
      <w:r>
        <w:rPr>
          <w:noProof/>
        </w:rPr>
        <w:t>4</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1.4.</w:t>
      </w:r>
      <w:r>
        <w:rPr>
          <w:noProof/>
        </w:rPr>
        <w:t xml:space="preserve"> Verify Installation</w:t>
      </w:r>
      <w:r>
        <w:rPr>
          <w:noProof/>
        </w:rPr>
        <w:tab/>
      </w:r>
      <w:r>
        <w:rPr>
          <w:noProof/>
        </w:rPr>
        <w:fldChar w:fldCharType="begin"/>
      </w:r>
      <w:r>
        <w:rPr>
          <w:noProof/>
        </w:rPr>
        <w:instrText xml:space="preserve"> PAGEREF _Toc400781506 \h </w:instrText>
      </w:r>
      <w:r>
        <w:rPr>
          <w:noProof/>
        </w:rPr>
      </w:r>
      <w:r>
        <w:rPr>
          <w:noProof/>
        </w:rPr>
        <w:fldChar w:fldCharType="separate"/>
      </w:r>
      <w:r>
        <w:rPr>
          <w:noProof/>
        </w:rPr>
        <w:t>4</w:t>
      </w:r>
      <w:r>
        <w:rPr>
          <w:noProof/>
        </w:rPr>
        <w:fldChar w:fldCharType="end"/>
      </w:r>
    </w:p>
    <w:p w:rsidR="00BC0F67" w:rsidRDefault="00BC0F67">
      <w:pPr>
        <w:pStyle w:val="TOC1"/>
        <w:rPr>
          <w:rFonts w:asciiTheme="minorHAnsi" w:eastAsiaTheme="minorEastAsia" w:hAnsiTheme="minorHAnsi" w:cstheme="minorBidi"/>
          <w:noProof/>
          <w:szCs w:val="22"/>
        </w:rPr>
      </w:pPr>
      <w:r w:rsidRPr="00CF50FA">
        <w:rPr>
          <w:noProof/>
        </w:rPr>
        <w:t>2.</w:t>
      </w:r>
      <w:r>
        <w:rPr>
          <w:noProof/>
        </w:rPr>
        <w:t xml:space="preserve"> Exercise 2: First Consumer</w:t>
      </w:r>
      <w:r>
        <w:rPr>
          <w:noProof/>
        </w:rPr>
        <w:tab/>
      </w:r>
      <w:r>
        <w:rPr>
          <w:noProof/>
        </w:rPr>
        <w:fldChar w:fldCharType="begin"/>
      </w:r>
      <w:r>
        <w:rPr>
          <w:noProof/>
        </w:rPr>
        <w:instrText xml:space="preserve"> PAGEREF _Toc400781507 \h </w:instrText>
      </w:r>
      <w:r>
        <w:rPr>
          <w:noProof/>
        </w:rPr>
      </w:r>
      <w:r>
        <w:rPr>
          <w:noProof/>
        </w:rPr>
        <w:fldChar w:fldCharType="separate"/>
      </w:r>
      <w:r>
        <w:rPr>
          <w:noProof/>
        </w:rPr>
        <w:t>5</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2.1.</w:t>
      </w:r>
      <w:r>
        <w:rPr>
          <w:noProof/>
        </w:rPr>
        <w:t xml:space="preserve"> Write StudentConsumer</w:t>
      </w:r>
      <w:r>
        <w:rPr>
          <w:noProof/>
        </w:rPr>
        <w:tab/>
      </w:r>
      <w:r>
        <w:rPr>
          <w:noProof/>
        </w:rPr>
        <w:fldChar w:fldCharType="begin"/>
      </w:r>
      <w:r>
        <w:rPr>
          <w:noProof/>
        </w:rPr>
        <w:instrText xml:space="preserve"> PAGEREF _Toc400781508 \h </w:instrText>
      </w:r>
      <w:r>
        <w:rPr>
          <w:noProof/>
        </w:rPr>
      </w:r>
      <w:r>
        <w:rPr>
          <w:noProof/>
        </w:rPr>
        <w:fldChar w:fldCharType="separate"/>
      </w:r>
      <w:r>
        <w:rPr>
          <w:noProof/>
        </w:rPr>
        <w:t>5</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2.2.</w:t>
      </w:r>
      <w:r>
        <w:rPr>
          <w:noProof/>
        </w:rPr>
        <w:t xml:space="preserve"> Write DemoConsumer</w:t>
      </w:r>
      <w:r>
        <w:rPr>
          <w:noProof/>
        </w:rPr>
        <w:tab/>
      </w:r>
      <w:r>
        <w:rPr>
          <w:noProof/>
        </w:rPr>
        <w:fldChar w:fldCharType="begin"/>
      </w:r>
      <w:r>
        <w:rPr>
          <w:noProof/>
        </w:rPr>
        <w:instrText xml:space="preserve"> PAGEREF _Toc400781509 \h </w:instrText>
      </w:r>
      <w:r>
        <w:rPr>
          <w:noProof/>
        </w:rPr>
      </w:r>
      <w:r>
        <w:rPr>
          <w:noProof/>
        </w:rPr>
        <w:fldChar w:fldCharType="separate"/>
      </w:r>
      <w:r>
        <w:rPr>
          <w:noProof/>
        </w:rPr>
        <w:t>5</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2.3.</w:t>
      </w:r>
      <w:r>
        <w:rPr>
          <w:noProof/>
        </w:rPr>
        <w:t xml:space="preserve"> Run DemoConsumer</w:t>
      </w:r>
      <w:r>
        <w:rPr>
          <w:noProof/>
        </w:rPr>
        <w:tab/>
      </w:r>
      <w:r>
        <w:rPr>
          <w:noProof/>
        </w:rPr>
        <w:fldChar w:fldCharType="begin"/>
      </w:r>
      <w:r>
        <w:rPr>
          <w:noProof/>
        </w:rPr>
        <w:instrText xml:space="preserve"> PAGEREF _Toc400781510 \h </w:instrText>
      </w:r>
      <w:r>
        <w:rPr>
          <w:noProof/>
        </w:rPr>
      </w:r>
      <w:r>
        <w:rPr>
          <w:noProof/>
        </w:rPr>
        <w:fldChar w:fldCharType="separate"/>
      </w:r>
      <w:r>
        <w:rPr>
          <w:noProof/>
        </w:rPr>
        <w:t>5</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2.4.</w:t>
      </w:r>
      <w:r>
        <w:rPr>
          <w:noProof/>
        </w:rPr>
        <w:t xml:space="preserve"> Advanced Exercise</w:t>
      </w:r>
      <w:r>
        <w:rPr>
          <w:noProof/>
        </w:rPr>
        <w:tab/>
      </w:r>
      <w:r>
        <w:rPr>
          <w:noProof/>
        </w:rPr>
        <w:fldChar w:fldCharType="begin"/>
      </w:r>
      <w:r>
        <w:rPr>
          <w:noProof/>
        </w:rPr>
        <w:instrText xml:space="preserve"> PAGEREF _Toc400781511 \h </w:instrText>
      </w:r>
      <w:r>
        <w:rPr>
          <w:noProof/>
        </w:rPr>
      </w:r>
      <w:r>
        <w:rPr>
          <w:noProof/>
        </w:rPr>
        <w:fldChar w:fldCharType="separate"/>
      </w:r>
      <w:r>
        <w:rPr>
          <w:noProof/>
        </w:rPr>
        <w:t>6</w:t>
      </w:r>
      <w:r>
        <w:rPr>
          <w:noProof/>
        </w:rPr>
        <w:fldChar w:fldCharType="end"/>
      </w:r>
    </w:p>
    <w:p w:rsidR="00BC0F67" w:rsidRDefault="00BC0F67">
      <w:pPr>
        <w:pStyle w:val="TOC1"/>
        <w:rPr>
          <w:rFonts w:asciiTheme="minorHAnsi" w:eastAsiaTheme="minorEastAsia" w:hAnsiTheme="minorHAnsi" w:cstheme="minorBidi"/>
          <w:noProof/>
          <w:szCs w:val="22"/>
        </w:rPr>
      </w:pPr>
      <w:r w:rsidRPr="00CF50FA">
        <w:rPr>
          <w:noProof/>
        </w:rPr>
        <w:t>3.</w:t>
      </w:r>
      <w:r>
        <w:rPr>
          <w:noProof/>
        </w:rPr>
        <w:t xml:space="preserve"> Exercise 3: CRUD Provider – School</w:t>
      </w:r>
      <w:r>
        <w:rPr>
          <w:noProof/>
        </w:rPr>
        <w:tab/>
      </w:r>
      <w:r>
        <w:rPr>
          <w:noProof/>
        </w:rPr>
        <w:fldChar w:fldCharType="begin"/>
      </w:r>
      <w:r>
        <w:rPr>
          <w:noProof/>
        </w:rPr>
        <w:instrText xml:space="preserve"> PAGEREF _Toc400781512 \h </w:instrText>
      </w:r>
      <w:r>
        <w:rPr>
          <w:noProof/>
        </w:rPr>
      </w:r>
      <w:r>
        <w:rPr>
          <w:noProof/>
        </w:rPr>
        <w:fldChar w:fldCharType="separate"/>
      </w:r>
      <w:r>
        <w:rPr>
          <w:noProof/>
        </w:rPr>
        <w:t>6</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3.1.</w:t>
      </w:r>
      <w:r>
        <w:rPr>
          <w:noProof/>
        </w:rPr>
        <w:t xml:space="preserve"> Write SchoolProvider</w:t>
      </w:r>
      <w:r>
        <w:rPr>
          <w:noProof/>
        </w:rPr>
        <w:tab/>
      </w:r>
      <w:r>
        <w:rPr>
          <w:noProof/>
        </w:rPr>
        <w:fldChar w:fldCharType="begin"/>
      </w:r>
      <w:r>
        <w:rPr>
          <w:noProof/>
        </w:rPr>
        <w:instrText xml:space="preserve"> PAGEREF _Toc400781513 \h </w:instrText>
      </w:r>
      <w:r>
        <w:rPr>
          <w:noProof/>
        </w:rPr>
      </w:r>
      <w:r>
        <w:rPr>
          <w:noProof/>
        </w:rPr>
        <w:fldChar w:fldCharType="separate"/>
      </w:r>
      <w:r>
        <w:rPr>
          <w:noProof/>
        </w:rPr>
        <w:t>6</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3.2.</w:t>
      </w:r>
      <w:r>
        <w:rPr>
          <w:noProof/>
        </w:rPr>
        <w:t xml:space="preserve"> Deploy SchoolProvider</w:t>
      </w:r>
      <w:r>
        <w:rPr>
          <w:noProof/>
        </w:rPr>
        <w:tab/>
      </w:r>
      <w:r>
        <w:rPr>
          <w:noProof/>
        </w:rPr>
        <w:fldChar w:fldCharType="begin"/>
      </w:r>
      <w:r>
        <w:rPr>
          <w:noProof/>
        </w:rPr>
        <w:instrText xml:space="preserve"> PAGEREF _Toc400781514 \h </w:instrText>
      </w:r>
      <w:r>
        <w:rPr>
          <w:noProof/>
        </w:rPr>
      </w:r>
      <w:r>
        <w:rPr>
          <w:noProof/>
        </w:rPr>
        <w:fldChar w:fldCharType="separate"/>
      </w:r>
      <w:r>
        <w:rPr>
          <w:noProof/>
        </w:rPr>
        <w:t>6</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3.3.</w:t>
      </w:r>
      <w:r>
        <w:rPr>
          <w:noProof/>
        </w:rPr>
        <w:t xml:space="preserve"> Test your School Provider</w:t>
      </w:r>
      <w:r>
        <w:rPr>
          <w:noProof/>
        </w:rPr>
        <w:tab/>
      </w:r>
      <w:r>
        <w:rPr>
          <w:noProof/>
        </w:rPr>
        <w:fldChar w:fldCharType="begin"/>
      </w:r>
      <w:r>
        <w:rPr>
          <w:noProof/>
        </w:rPr>
        <w:instrText xml:space="preserve"> PAGEREF _Toc400781515 \h </w:instrText>
      </w:r>
      <w:r>
        <w:rPr>
          <w:noProof/>
        </w:rPr>
      </w:r>
      <w:r>
        <w:rPr>
          <w:noProof/>
        </w:rPr>
        <w:fldChar w:fldCharType="separate"/>
      </w:r>
      <w:r>
        <w:rPr>
          <w:noProof/>
        </w:rPr>
        <w:t>7</w:t>
      </w:r>
      <w:r>
        <w:rPr>
          <w:noProof/>
        </w:rPr>
        <w:fldChar w:fldCharType="end"/>
      </w:r>
    </w:p>
    <w:p w:rsidR="00BC0F67" w:rsidRDefault="00BC0F67">
      <w:pPr>
        <w:pStyle w:val="TOC3"/>
        <w:rPr>
          <w:rFonts w:asciiTheme="minorHAnsi" w:eastAsiaTheme="minorEastAsia" w:hAnsiTheme="minorHAnsi" w:cstheme="minorBidi"/>
          <w:noProof/>
          <w:szCs w:val="22"/>
        </w:rPr>
      </w:pPr>
      <w:r w:rsidRPr="00CF50FA">
        <w:rPr>
          <w:noProof/>
        </w:rPr>
        <w:t>3.3.1.</w:t>
      </w:r>
      <w:r>
        <w:rPr>
          <w:noProof/>
        </w:rPr>
        <w:t xml:space="preserve"> Postman (Chrome Plugin) – Easy Test</w:t>
      </w:r>
      <w:r>
        <w:rPr>
          <w:noProof/>
        </w:rPr>
        <w:tab/>
      </w:r>
      <w:r>
        <w:rPr>
          <w:noProof/>
        </w:rPr>
        <w:fldChar w:fldCharType="begin"/>
      </w:r>
      <w:r>
        <w:rPr>
          <w:noProof/>
        </w:rPr>
        <w:instrText xml:space="preserve"> PAGEREF _Toc400781516 \h </w:instrText>
      </w:r>
      <w:r>
        <w:rPr>
          <w:noProof/>
        </w:rPr>
      </w:r>
      <w:r>
        <w:rPr>
          <w:noProof/>
        </w:rPr>
        <w:fldChar w:fldCharType="separate"/>
      </w:r>
      <w:r>
        <w:rPr>
          <w:noProof/>
        </w:rPr>
        <w:t>7</w:t>
      </w:r>
      <w:r>
        <w:rPr>
          <w:noProof/>
        </w:rPr>
        <w:fldChar w:fldCharType="end"/>
      </w:r>
    </w:p>
    <w:p w:rsidR="00BC0F67" w:rsidRDefault="00BC0F67">
      <w:pPr>
        <w:pStyle w:val="TOC3"/>
        <w:rPr>
          <w:rFonts w:asciiTheme="minorHAnsi" w:eastAsiaTheme="minorEastAsia" w:hAnsiTheme="minorHAnsi" w:cstheme="minorBidi"/>
          <w:noProof/>
          <w:szCs w:val="22"/>
        </w:rPr>
      </w:pPr>
      <w:r w:rsidRPr="00CF50FA">
        <w:rPr>
          <w:noProof/>
        </w:rPr>
        <w:t>3.3.2.</w:t>
      </w:r>
      <w:r>
        <w:rPr>
          <w:noProof/>
        </w:rPr>
        <w:t xml:space="preserve"> Write School Consumer – More Work</w:t>
      </w:r>
      <w:r>
        <w:rPr>
          <w:noProof/>
        </w:rPr>
        <w:tab/>
      </w:r>
      <w:r>
        <w:rPr>
          <w:noProof/>
        </w:rPr>
        <w:fldChar w:fldCharType="begin"/>
      </w:r>
      <w:r>
        <w:rPr>
          <w:noProof/>
        </w:rPr>
        <w:instrText xml:space="preserve"> PAGEREF _Toc400781517 \h </w:instrText>
      </w:r>
      <w:r>
        <w:rPr>
          <w:noProof/>
        </w:rPr>
      </w:r>
      <w:r>
        <w:rPr>
          <w:noProof/>
        </w:rPr>
        <w:fldChar w:fldCharType="separate"/>
      </w:r>
      <w:r>
        <w:rPr>
          <w:noProof/>
        </w:rPr>
        <w:t>7</w:t>
      </w:r>
      <w:r>
        <w:rPr>
          <w:noProof/>
        </w:rPr>
        <w:fldChar w:fldCharType="end"/>
      </w:r>
    </w:p>
    <w:p w:rsidR="00BC0F67" w:rsidRDefault="00BC0F67">
      <w:pPr>
        <w:pStyle w:val="TOC2"/>
        <w:rPr>
          <w:rFonts w:asciiTheme="minorHAnsi" w:eastAsiaTheme="minorEastAsia" w:hAnsiTheme="minorHAnsi" w:cstheme="minorBidi"/>
          <w:noProof/>
          <w:szCs w:val="22"/>
        </w:rPr>
      </w:pPr>
      <w:r w:rsidRPr="00CF50FA">
        <w:rPr>
          <w:noProof/>
        </w:rPr>
        <w:t>3.4.</w:t>
      </w:r>
      <w:r>
        <w:rPr>
          <w:noProof/>
        </w:rPr>
        <w:t xml:space="preserve"> Advanced Exercise</w:t>
      </w:r>
      <w:r>
        <w:rPr>
          <w:noProof/>
        </w:rPr>
        <w:tab/>
      </w:r>
      <w:r>
        <w:rPr>
          <w:noProof/>
        </w:rPr>
        <w:fldChar w:fldCharType="begin"/>
      </w:r>
      <w:r>
        <w:rPr>
          <w:noProof/>
        </w:rPr>
        <w:instrText xml:space="preserve"> PAGEREF _Toc400781518 \h </w:instrText>
      </w:r>
      <w:r>
        <w:rPr>
          <w:noProof/>
        </w:rPr>
      </w:r>
      <w:r>
        <w:rPr>
          <w:noProof/>
        </w:rPr>
        <w:fldChar w:fldCharType="separate"/>
      </w:r>
      <w:r>
        <w:rPr>
          <w:noProof/>
        </w:rPr>
        <w:t>7</w:t>
      </w:r>
      <w:r>
        <w:rPr>
          <w:noProof/>
        </w:rPr>
        <w:fldChar w:fldCharType="end"/>
      </w:r>
    </w:p>
    <w:p w:rsidR="00BC0F67" w:rsidRDefault="00BC0F67">
      <w:pPr>
        <w:pStyle w:val="TOC1"/>
        <w:rPr>
          <w:rFonts w:asciiTheme="minorHAnsi" w:eastAsiaTheme="minorEastAsia" w:hAnsiTheme="minorHAnsi" w:cstheme="minorBidi"/>
          <w:noProof/>
          <w:szCs w:val="22"/>
        </w:rPr>
      </w:pPr>
      <w:r w:rsidRPr="00CF50FA">
        <w:rPr>
          <w:noProof/>
        </w:rPr>
        <w:t>4.</w:t>
      </w:r>
      <w:r>
        <w:rPr>
          <w:noProof/>
        </w:rPr>
        <w:t xml:space="preserve"> Exercise 4: Consumer Multi-Object CRUD</w:t>
      </w:r>
      <w:r>
        <w:rPr>
          <w:noProof/>
        </w:rPr>
        <w:tab/>
      </w:r>
      <w:r>
        <w:rPr>
          <w:noProof/>
        </w:rPr>
        <w:fldChar w:fldCharType="begin"/>
      </w:r>
      <w:r>
        <w:rPr>
          <w:noProof/>
        </w:rPr>
        <w:instrText xml:space="preserve"> PAGEREF _Toc400781519 \h </w:instrText>
      </w:r>
      <w:r>
        <w:rPr>
          <w:noProof/>
        </w:rPr>
      </w:r>
      <w:r>
        <w:rPr>
          <w:noProof/>
        </w:rPr>
        <w:fldChar w:fldCharType="separate"/>
      </w:r>
      <w:r>
        <w:rPr>
          <w:noProof/>
        </w:rPr>
        <w:t>8</w:t>
      </w:r>
      <w:r>
        <w:rPr>
          <w:noProof/>
        </w:rPr>
        <w:fldChar w:fldCharType="end"/>
      </w:r>
    </w:p>
    <w:p w:rsidR="00BC0F67" w:rsidRDefault="00BC0F67">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_Toc400781520 \h </w:instrText>
      </w:r>
      <w:r>
        <w:rPr>
          <w:noProof/>
        </w:rPr>
      </w:r>
      <w:r>
        <w:rPr>
          <w:noProof/>
        </w:rPr>
        <w:fldChar w:fldCharType="separate"/>
      </w:r>
      <w:r>
        <w:rPr>
          <w:noProof/>
        </w:rPr>
        <w:t>9</w:t>
      </w:r>
      <w:r>
        <w:rPr>
          <w:noProof/>
        </w:rPr>
        <w:fldChar w:fldCharType="end"/>
      </w:r>
    </w:p>
    <w:p w:rsidR="00BC0F67" w:rsidRDefault="00BC0F67">
      <w:pPr>
        <w:pStyle w:val="TOC1"/>
        <w:rPr>
          <w:rFonts w:asciiTheme="minorHAnsi" w:eastAsiaTheme="minorEastAsia" w:hAnsiTheme="minorHAnsi" w:cstheme="minorBidi"/>
          <w:noProof/>
          <w:szCs w:val="22"/>
        </w:rPr>
      </w:pPr>
      <w:r>
        <w:rPr>
          <w:noProof/>
        </w:rPr>
        <w:t>Appendix B: REST Client – Chrome Postman</w:t>
      </w:r>
      <w:r>
        <w:rPr>
          <w:noProof/>
        </w:rPr>
        <w:tab/>
      </w:r>
      <w:r>
        <w:rPr>
          <w:noProof/>
        </w:rPr>
        <w:fldChar w:fldCharType="begin"/>
      </w:r>
      <w:r>
        <w:rPr>
          <w:noProof/>
        </w:rPr>
        <w:instrText xml:space="preserve"> PAGEREF _Toc400781521 \h </w:instrText>
      </w:r>
      <w:r>
        <w:rPr>
          <w:noProof/>
        </w:rPr>
      </w:r>
      <w:r>
        <w:rPr>
          <w:noProof/>
        </w:rPr>
        <w:fldChar w:fldCharType="separate"/>
      </w:r>
      <w:r>
        <w:rPr>
          <w:noProof/>
        </w:rPr>
        <w:t>11</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1" w:name="_Toc400781498"/>
      <w:r>
        <w:lastRenderedPageBreak/>
        <w:t>General Notes</w:t>
      </w:r>
      <w:bookmarkEnd w:id="1"/>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267594">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9F2F77" w:rsidRDefault="009F2F77" w:rsidP="009F2F77"/>
    <w:p w:rsidR="009F2F77" w:rsidRPr="009F2F77" w:rsidRDefault="009F2F77" w:rsidP="009F2F77">
      <w:r>
        <w:t>‘Appendix B’ has some useful information about a very powerful REST Client that runs as an extension to the Chrome browser. Some exercises within that document point to this REST client for some tests or verifications.</w:t>
      </w:r>
    </w:p>
    <w:p w:rsidR="00836DE6" w:rsidRDefault="001915D9" w:rsidP="00590524">
      <w:pPr>
        <w:pStyle w:val="Heading1"/>
      </w:pPr>
      <w:bookmarkStart w:id="2" w:name="_Toc400781499"/>
      <w:r>
        <w:t xml:space="preserve">Exercise 1: </w:t>
      </w:r>
      <w:r w:rsidR="0093764A">
        <w:t>SIF3 Framework Installation &amp; Verification</w:t>
      </w:r>
      <w:bookmarkEnd w:id="2"/>
      <w:r>
        <w:tab/>
      </w:r>
    </w:p>
    <w:p w:rsidR="0093764A" w:rsidRPr="0093764A" w:rsidRDefault="0093764A" w:rsidP="001915D9">
      <w:pPr>
        <w:pStyle w:val="Body1"/>
        <w:ind w:left="0"/>
        <w:rPr>
          <w:b/>
        </w:rPr>
      </w:pPr>
      <w:r w:rsidRPr="0093764A">
        <w:rPr>
          <w:b/>
        </w:rPr>
        <w:t xml:space="preserve">Task: </w:t>
      </w:r>
    </w:p>
    <w:p w:rsidR="00782109" w:rsidRDefault="0093764A" w:rsidP="0093764A">
      <w:pPr>
        <w:pStyle w:val="Body1"/>
        <w:numPr>
          <w:ilvl w:val="0"/>
          <w:numId w:val="12"/>
        </w:numPr>
        <w:spacing w:before="0"/>
      </w:pPr>
      <w:r>
        <w:t>Install and configure components of SIF3 Framework or use pre-installed SIF3</w:t>
      </w:r>
      <w:r w:rsidR="00057B4B">
        <w:t>Training</w:t>
      </w:r>
      <w:r>
        <w:t xml:space="preserve"> project.</w:t>
      </w:r>
    </w:p>
    <w:p w:rsidR="0093764A" w:rsidRDefault="0093764A" w:rsidP="0093764A">
      <w:pPr>
        <w:pStyle w:val="Body1"/>
        <w:numPr>
          <w:ilvl w:val="0"/>
          <w:numId w:val="12"/>
        </w:numPr>
        <w:spacing w:before="0"/>
      </w:pPr>
      <w:r>
        <w:t>Start Demo Provider</w:t>
      </w:r>
    </w:p>
    <w:p w:rsidR="0093764A" w:rsidRDefault="0093764A" w:rsidP="0093764A">
      <w:pPr>
        <w:pStyle w:val="Body1"/>
        <w:numPr>
          <w:ilvl w:val="0"/>
          <w:numId w:val="12"/>
        </w:numPr>
        <w:spacing w:before="0"/>
      </w:pPr>
      <w:r>
        <w:t>Start Demo Connector</w:t>
      </w:r>
    </w:p>
    <w:p w:rsidR="00782109" w:rsidRDefault="0093764A" w:rsidP="00782109">
      <w:pPr>
        <w:pStyle w:val="Heading2"/>
      </w:pPr>
      <w:bookmarkStart w:id="3" w:name="_Toc400781500"/>
      <w:r>
        <w:t>SIF3 Framework</w:t>
      </w:r>
      <w:r w:rsidR="00782109">
        <w:t xml:space="preserve"> Installation</w:t>
      </w:r>
      <w:bookmarkEnd w:id="3"/>
    </w:p>
    <w:p w:rsidR="00A45443" w:rsidRDefault="00A45443" w:rsidP="00A45443">
      <w:pPr>
        <w:pStyle w:val="Body1"/>
        <w:ind w:left="0"/>
      </w:pPr>
      <w:r>
        <w:t>If you are using the SIF3</w:t>
      </w:r>
      <w:r w:rsidR="00057B4B">
        <w:t>Training</w:t>
      </w:r>
      <w:r>
        <w:t xml:space="preserve"> project all you need to do is creating appropriate tables and inserts to install the framework. Libs, </w:t>
      </w:r>
      <w:proofErr w:type="spellStart"/>
      <w:r>
        <w:t>Config</w:t>
      </w:r>
      <w:proofErr w:type="spellEnd"/>
      <w:r>
        <w:t xml:space="preserve"> Files, Web con</w:t>
      </w:r>
      <w:r w:rsidR="00590524">
        <w:t>figuration etc</w:t>
      </w:r>
      <w:r w:rsidR="004C545A">
        <w:t>. are</w:t>
      </w:r>
      <w:r w:rsidR="00590524">
        <w:t xml:space="preserve"> already there, so there is no need to copy these files from the SIF3Framework to this project as highlighted in the presentation.</w:t>
      </w:r>
    </w:p>
    <w:p w:rsidR="00A45443" w:rsidRDefault="00A45443" w:rsidP="00A45443">
      <w:pPr>
        <w:pStyle w:val="Heading3"/>
      </w:pPr>
      <w:bookmarkStart w:id="4" w:name="_Toc400781501"/>
      <w:r>
        <w:t xml:space="preserve">DB </w:t>
      </w:r>
      <w:proofErr w:type="spellStart"/>
      <w:r>
        <w:t>Config</w:t>
      </w:r>
      <w:bookmarkEnd w:id="4"/>
      <w:proofErr w:type="spellEnd"/>
    </w:p>
    <w:p w:rsidR="00A45443" w:rsidRDefault="00A45443" w:rsidP="00A45443">
      <w:pPr>
        <w:pStyle w:val="Body1"/>
        <w:ind w:left="0"/>
      </w:pPr>
      <w:r>
        <w:t>If you do not have a local DB installed you can use the SQLite DB that comes with the SIF3</w:t>
      </w:r>
      <w:r w:rsidR="00057B4B">
        <w:t>Training</w:t>
      </w:r>
      <w:r>
        <w:t xml:space="preserve"> project. Please not that you </w:t>
      </w:r>
      <w:r w:rsidRPr="00A45443">
        <w:rPr>
          <w:b/>
        </w:rPr>
        <w:t>SHOULD NOT use SQLite for your real implementation</w:t>
      </w:r>
      <w:r>
        <w:t>. It is intended to be used only for the purpose of this training.</w:t>
      </w:r>
    </w:p>
    <w:p w:rsidR="00A45443" w:rsidRDefault="00A45443" w:rsidP="00A45443">
      <w:pPr>
        <w:pStyle w:val="Body1"/>
        <w:numPr>
          <w:ilvl w:val="0"/>
          <w:numId w:val="24"/>
        </w:numPr>
        <w:spacing w:before="0"/>
        <w:ind w:left="426" w:hanging="426"/>
      </w:pPr>
      <w:r>
        <w:t>Start your DB Explorer 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&gt;/war/WEB-INF/lib called sqlite-jdbc-3.7.2.jar.</w:t>
      </w:r>
    </w:p>
    <w:p w:rsidR="00A45443" w:rsidRDefault="00A45443" w:rsidP="00A45443">
      <w:pPr>
        <w:pStyle w:val="Body1"/>
        <w:numPr>
          <w:ilvl w:val="0"/>
          <w:numId w:val="24"/>
        </w:numPr>
        <w:spacing w:before="0"/>
        <w:ind w:left="426" w:hanging="426"/>
      </w:pPr>
      <w:r>
        <w:t>Create a DB/Schema called SIF3 (or any other name you like).</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DB/DDL/SIF3InfrastructureERM_DDL_&lt;</w:t>
      </w:r>
      <w:proofErr w:type="spellStart"/>
      <w:r w:rsidR="00C412B3" w:rsidRPr="00A45443">
        <w:t>db_product</w:t>
      </w:r>
      <w:proofErr w:type="spellEnd"/>
      <w:r w:rsidR="00C412B3" w:rsidRPr="00A45443">
        <w:t>&gt;.</w:t>
      </w:r>
      <w:proofErr w:type="spellStart"/>
      <w:r w:rsidR="00C412B3" w:rsidRPr="00A45443">
        <w:t>sql</w:t>
      </w:r>
      <w:proofErr w:type="spellEnd"/>
      <w:r w:rsidR="00C412B3" w:rsidRPr="00A45443">
        <w:t xml:space="preserve"> script.</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DB/DLL/</w:t>
      </w:r>
      <w:proofErr w:type="spellStart"/>
      <w:r w:rsidR="00C412B3" w:rsidRPr="00A45443">
        <w:t>Initial_Inserts.sql</w:t>
      </w:r>
      <w:proofErr w:type="spellEnd"/>
    </w:p>
    <w:p w:rsidR="00A45443" w:rsidRDefault="00A45443" w:rsidP="00A45443">
      <w:pPr>
        <w:pStyle w:val="Body1"/>
        <w:spacing w:before="0"/>
        <w:ind w:left="0"/>
      </w:pP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5" w:name="_Toc400781502"/>
      <w:r>
        <w:lastRenderedPageBreak/>
        <w:t>Modify Configurations</w:t>
      </w:r>
      <w:bookmarkEnd w:id="5"/>
    </w:p>
    <w:p w:rsidR="00590524" w:rsidRDefault="00590524" w:rsidP="00590524">
      <w:pPr>
        <w:pStyle w:val="Heading3"/>
      </w:pPr>
      <w:bookmarkStart w:id="6" w:name="_Toc400781503"/>
      <w:r>
        <w:t>JDBC Setup</w:t>
      </w:r>
      <w:bookmarkEnd w:id="6"/>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p>
    <w:p w:rsidR="00A47DDF" w:rsidRDefault="00590524" w:rsidP="00A47DDF">
      <w:pPr>
        <w:pStyle w:val="ListParagraph"/>
        <w:numPr>
          <w:ilvl w:val="0"/>
          <w:numId w:val="39"/>
        </w:numPr>
        <w:ind w:left="426" w:hanging="426"/>
      </w:pPr>
      <w:r>
        <w:t>Make hibernate aware of the database connection from previous section. Configure your JDBC configuration in &lt;</w:t>
      </w:r>
      <w:proofErr w:type="spellStart"/>
      <w:r>
        <w:t>instalDir</w:t>
      </w:r>
      <w:proofErr w:type="spellEnd"/>
      <w:r>
        <w:t>&gt;/</w:t>
      </w:r>
      <w:proofErr w:type="spellStart"/>
      <w:r>
        <w:t>config</w:t>
      </w:r>
      <w:proofErr w:type="spellEnd"/>
      <w:r>
        <w:t>/hibernate/</w:t>
      </w:r>
      <w:r w:rsidRPr="00590524">
        <w:t>sif3infra.hibernate.cfg.xml</w:t>
      </w:r>
      <w:r>
        <w:t>.</w:t>
      </w:r>
    </w:p>
    <w:p w:rsidR="00B77BB7" w:rsidRDefault="00B77BB7" w:rsidP="00B77BB7">
      <w:pPr>
        <w:pStyle w:val="Heading3"/>
      </w:pPr>
      <w:bookmarkStart w:id="7" w:name="_Toc400781504"/>
      <w:r>
        <w:t>Configuration Files</w:t>
      </w:r>
      <w:bookmarkEnd w:id="7"/>
    </w:p>
    <w:p w:rsidR="00B77BB7" w:rsidRDefault="00B77BB7" w:rsidP="00B77BB7">
      <w:r>
        <w:t xml:space="preserve">There are three </w:t>
      </w:r>
      <w:proofErr w:type="spellStart"/>
      <w:r>
        <w:t>config</w:t>
      </w:r>
      <w:proofErr w:type="spellEnd"/>
      <w:r>
        <w:t xml:space="preserve">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p>
    <w:p w:rsidR="003759E2" w:rsidRDefault="003759E2" w:rsidP="003759E2">
      <w:pPr>
        <w:pStyle w:val="Body1"/>
        <w:ind w:left="0"/>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put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w:t>
      </w:r>
      <w:r w:rsidR="009F2F77">
        <w:t>k12</w:t>
      </w:r>
      <w:r w:rsidRPr="00DC65C8">
        <w:t>Students.xml</w:t>
      </w:r>
      <w:r>
        <w:t xml:space="preserve">. This file holds </w:t>
      </w:r>
      <w:r w:rsidR="00F96DF7">
        <w:t>…</w:t>
      </w:r>
      <w:r>
        <w:t xml:space="preserve"> students. We use these for a number of exercises later.</w:t>
      </w:r>
    </w:p>
    <w:p w:rsidR="00665CE9" w:rsidRDefault="00267594" w:rsidP="00665CE9">
      <w:pPr>
        <w:pStyle w:val="Heading2"/>
      </w:pPr>
      <w:bookmarkStart w:id="8" w:name="_Toc400781505"/>
      <w:proofErr w:type="spellStart"/>
      <w:r>
        <w:t>Classpath</w:t>
      </w:r>
      <w:proofErr w:type="spellEnd"/>
      <w:r>
        <w:t>,</w:t>
      </w:r>
      <w:r w:rsidR="00665CE9">
        <w:t xml:space="preserve"> </w:t>
      </w:r>
      <w:proofErr w:type="spellStart"/>
      <w:r w:rsidR="00665CE9">
        <w:t>Config</w:t>
      </w:r>
      <w:proofErr w:type="spellEnd"/>
      <w:r w:rsidR="00087280">
        <w:t>/Property</w:t>
      </w:r>
      <w:r w:rsidR="00665CE9">
        <w:t xml:space="preserve"> Files</w:t>
      </w:r>
      <w:r>
        <w:t>, Deployment</w:t>
      </w:r>
      <w:bookmarkEnd w:id="8"/>
    </w:p>
    <w:p w:rsidR="00267594" w:rsidRDefault="00267594" w:rsidP="008E79E6">
      <w:r>
        <w:t xml:space="preserve">Please refer to Appendix A for details on </w:t>
      </w:r>
      <w:proofErr w:type="spellStart"/>
      <w:r>
        <w:t>config</w:t>
      </w:r>
      <w:proofErr w:type="spellEnd"/>
      <w:r w:rsidR="00087280">
        <w:t>/property</w:t>
      </w:r>
      <w:r>
        <w:t xml:space="preserve"> files and deployment of your provider.</w:t>
      </w:r>
    </w:p>
    <w:p w:rsidR="00782109" w:rsidRDefault="0093764A" w:rsidP="00782109">
      <w:pPr>
        <w:pStyle w:val="Heading2"/>
      </w:pPr>
      <w:bookmarkStart w:id="9" w:name="_Toc400781506"/>
      <w:r>
        <w:t>Verify Installation</w:t>
      </w:r>
      <w:bookmarkEnd w:id="9"/>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DC65C8">
      <w:r>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proofErr w:type="gramStart"/>
      <w:r w:rsidR="0017147A">
        <w:t xml:space="preserve">section </w:t>
      </w:r>
      <w:r w:rsidR="00267594">
        <w:t xml:space="preserve"> Appendix</w:t>
      </w:r>
      <w:proofErr w:type="gramEnd"/>
      <w:r w:rsidR="00267594">
        <w:t xml:space="preserve"> A</w:t>
      </w:r>
      <w:r w:rsidR="0017147A">
        <w:t xml:space="preserve"> and deploy to your container. </w:t>
      </w:r>
      <w:r>
        <w:t xml:space="preserve">Observe the output during </w:t>
      </w:r>
      <w:proofErr w:type="spellStart"/>
      <w:r>
        <w:t>startup</w:t>
      </w:r>
      <w:proofErr w:type="spellEnd"/>
      <w:r>
        <w:t>. It should not show any errors if all is configured properly.</w:t>
      </w:r>
    </w:p>
    <w:p w:rsidR="00DC65C8" w:rsidRDefault="00DC65C8" w:rsidP="0004555E"/>
    <w:p w:rsidR="0004555E" w:rsidRDefault="0004555E" w:rsidP="0004555E">
      <w:r>
        <w:t xml:space="preserve">Type the following URL into your browser’s location bar: </w:t>
      </w:r>
    </w:p>
    <w:p w:rsidR="0004555E" w:rsidRDefault="006D31E7" w:rsidP="0004555E">
      <w:hyperlink r:id="rId9" w:history="1">
        <w:r w:rsidR="009F2F77" w:rsidRPr="00AF75AF">
          <w:rPr>
            <w:rStyle w:val="Hyperlink"/>
          </w:rPr>
          <w:t>http://localhost:&lt;port&gt;/SIF3Training-US/sif3Demo/requests/k12Students</w:t>
        </w:r>
      </w:hyperlink>
    </w:p>
    <w:p w:rsidR="0004555E" w:rsidRDefault="0004555E" w:rsidP="0004555E"/>
    <w:p w:rsidR="0004555E" w:rsidRDefault="0004555E" w:rsidP="0004555E">
      <w:r>
        <w:lastRenderedPageBreak/>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p>
    <w:p w:rsidR="00C01513" w:rsidRDefault="00C01513" w:rsidP="00C01513">
      <w:pPr>
        <w:pStyle w:val="ListParagraph"/>
        <w:numPr>
          <w:ilvl w:val="0"/>
          <w:numId w:val="26"/>
        </w:numPr>
        <w:ind w:left="426" w:hanging="426"/>
      </w:pPr>
      <w:r>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Default="00C01513" w:rsidP="00C01513">
      <w:pPr>
        <w:pStyle w:val="ListParagraph"/>
        <w:ind w:left="426"/>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0" w:name="_Toc400781507"/>
      <w:r>
        <w:t>Exercise</w:t>
      </w:r>
      <w:r w:rsidR="004D3EE1">
        <w:t xml:space="preserve"> 2</w:t>
      </w:r>
      <w:r>
        <w:t xml:space="preserve">: </w:t>
      </w:r>
      <w:r w:rsidR="0093764A">
        <w:t>First Consumer</w:t>
      </w:r>
      <w:bookmarkEnd w:id="10"/>
    </w:p>
    <w:p w:rsidR="0093764A" w:rsidRDefault="00691A20" w:rsidP="0093764A">
      <w:pPr>
        <w:pStyle w:val="Body1"/>
        <w:ind w:left="0"/>
      </w:pPr>
      <w:r w:rsidRPr="00691A20">
        <w:rPr>
          <w:b/>
        </w:rPr>
        <w:t>Task</w:t>
      </w:r>
      <w:r>
        <w:t xml:space="preserve">: Write a </w:t>
      </w:r>
      <w:r w:rsidR="0093764A">
        <w:t xml:space="preserve">basic Consumer for Student </w:t>
      </w:r>
      <w:r w:rsidR="00F96DF7">
        <w:t xml:space="preserve">s </w:t>
      </w:r>
      <w:r w:rsidR="0093764A">
        <w:t>(Consumer Class, Executable Class)</w:t>
      </w:r>
    </w:p>
    <w:p w:rsidR="0093764A" w:rsidRDefault="0093764A" w:rsidP="0093764A">
      <w:pPr>
        <w:pStyle w:val="Heading2"/>
      </w:pPr>
      <w:bookmarkStart w:id="11" w:name="_Toc400781508"/>
      <w:r>
        <w:t xml:space="preserve">Write </w:t>
      </w:r>
      <w:proofErr w:type="spellStart"/>
      <w:r>
        <w:t>StudentConsumer</w:t>
      </w:r>
      <w:bookmarkEnd w:id="11"/>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sif3demo.consumer.StudentConsumer</w:t>
      </w:r>
    </w:p>
    <w:p w:rsidR="00816465" w:rsidRDefault="00816465" w:rsidP="00816465">
      <w:pPr>
        <w:pStyle w:val="Body1"/>
        <w:spacing w:before="0"/>
        <w:ind w:left="0"/>
      </w:pPr>
    </w:p>
    <w:p w:rsidR="00816465" w:rsidRDefault="00816465" w:rsidP="008164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16465">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BA223C">
      <w:pPr>
        <w:pStyle w:val="Body1"/>
        <w:numPr>
          <w:ilvl w:val="0"/>
          <w:numId w:val="13"/>
        </w:numPr>
        <w:spacing w:before="0"/>
        <w:ind w:left="426" w:hanging="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BA223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12" w:name="_Toc400781509"/>
      <w:r>
        <w:t xml:space="preserve">Write </w:t>
      </w:r>
      <w:proofErr w:type="spellStart"/>
      <w:r>
        <w:t>DemoConsumer</w:t>
      </w:r>
      <w:bookmarkEnd w:id="12"/>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CF5352" w:rsidRDefault="00CF5352" w:rsidP="00CF5352">
      <w:pPr>
        <w:pStyle w:val="Body1"/>
        <w:numPr>
          <w:ilvl w:val="0"/>
          <w:numId w:val="13"/>
        </w:numPr>
        <w:spacing w:before="0"/>
        <w:ind w:left="426" w:hanging="426"/>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CF5352">
      <w:pPr>
        <w:pStyle w:val="Body1"/>
        <w:numPr>
          <w:ilvl w:val="0"/>
          <w:numId w:val="13"/>
        </w:numPr>
        <w:spacing w:before="0"/>
        <w:ind w:left="426" w:hanging="426"/>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93764A">
      <w:pPr>
        <w:pStyle w:val="Heading2"/>
      </w:pPr>
      <w:bookmarkStart w:id="13" w:name="_Toc400781510"/>
      <w:r>
        <w:t xml:space="preserve">Run </w:t>
      </w:r>
      <w:proofErr w:type="spellStart"/>
      <w:r>
        <w:t>DemoConsumer</w:t>
      </w:r>
      <w:bookmarkEnd w:id="13"/>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 xml:space="preserve">&gt; DEBUG provider.StudentProvider:79 - Loaded </w:t>
      </w:r>
      <w:r w:rsidR="009F2F77">
        <w:rPr>
          <w:rFonts w:ascii="Courier New" w:hAnsi="Courier New" w:cs="Courier New"/>
          <w:b/>
          <w:sz w:val="18"/>
          <w:szCs w:val="18"/>
        </w:rPr>
        <w:t>11</w:t>
      </w:r>
      <w:r w:rsidRPr="007F1144">
        <w:rPr>
          <w:rFonts w:ascii="Courier New" w:hAnsi="Courier New" w:cs="Courier New"/>
          <w:b/>
          <w:sz w:val="18"/>
          <w:szCs w:val="18"/>
        </w:rPr>
        <w:t xml:space="preserve"> students into memory.</w:t>
      </w:r>
    </w:p>
    <w:p w:rsidR="007F1144" w:rsidRDefault="007F1144" w:rsidP="007F1144">
      <w:pPr>
        <w:pStyle w:val="Body1"/>
        <w:ind w:left="0"/>
      </w:pPr>
      <w:r>
        <w:lastRenderedPageBreak/>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w:t>
      </w:r>
      <w:r w:rsidR="009F2F77">
        <w:rPr>
          <w:rFonts w:ascii="Courier New" w:hAnsi="Courier New" w:cs="Courier New"/>
        </w:rPr>
        <w:t>k12</w:t>
      </w:r>
      <w:r w:rsidRPr="007F1144">
        <w:rPr>
          <w:rFonts w:ascii="Courier New" w:hAnsi="Courier New" w:cs="Courier New"/>
        </w:rPr>
        <w:t>Students.xml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w:t>
      </w:r>
      <w:r w:rsidR="009F2F77">
        <w:rPr>
          <w:rFonts w:ascii="Courier New" w:hAnsi="Courier New" w:cs="Courier New"/>
        </w:rPr>
        <w:t>k12S</w:t>
      </w:r>
      <w:r w:rsidRPr="007F1144">
        <w:rPr>
          <w:rFonts w:ascii="Courier New" w:hAnsi="Courier New" w:cs="Courier New"/>
        </w:rPr>
        <w:t>tudent&gt;</w:t>
      </w:r>
      <w:r>
        <w:t xml:space="preserve"> and a list of students </w:t>
      </w:r>
      <w:r w:rsidR="00042204">
        <w:rPr>
          <w:rFonts w:ascii="Courier New" w:hAnsi="Courier New" w:cs="Courier New"/>
        </w:rPr>
        <w:t>&lt;</w:t>
      </w:r>
      <w:r w:rsidR="009F2F77">
        <w:rPr>
          <w:rFonts w:ascii="Courier New" w:hAnsi="Courier New" w:cs="Courier New"/>
        </w:rPr>
        <w:t>k12S</w:t>
      </w:r>
      <w:r w:rsidRPr="007F1144">
        <w:rPr>
          <w:rFonts w:ascii="Courier New" w:hAnsi="Courier New" w:cs="Courier New"/>
        </w:rPr>
        <w:t>tudent</w:t>
      </w:r>
      <w:r w:rsidRPr="007F1144">
        <w:rPr>
          <w:rFonts w:ascii="Courier New" w:hAnsi="Courier New" w:cs="Courier New"/>
          <w:b/>
          <w:color w:val="FF0000"/>
        </w:rPr>
        <w:t>s</w:t>
      </w:r>
      <w:r w:rsidRPr="007F1144">
        <w:rPr>
          <w:rFonts w:ascii="Courier New" w:hAnsi="Courier New" w:cs="Courier New"/>
        </w:rPr>
        <w:t>&gt;</w:t>
      </w:r>
      <w:r>
        <w:t>.</w:t>
      </w:r>
    </w:p>
    <w:p w:rsidR="00EE65B3" w:rsidRDefault="00EE65B3" w:rsidP="00EE65B3">
      <w:pPr>
        <w:pStyle w:val="Heading2"/>
      </w:pPr>
      <w:bookmarkStart w:id="14" w:name="_Toc400781511"/>
      <w:r>
        <w:t>Advanced Exercise</w:t>
      </w:r>
      <w:bookmarkEnd w:id="14"/>
    </w:p>
    <w:p w:rsidR="00EE65B3" w:rsidRDefault="00EE65B3" w:rsidP="00EE65B3">
      <w:pPr>
        <w:pStyle w:val="Body1"/>
        <w:ind w:left="0"/>
      </w:pPr>
      <w:r>
        <w:t>If you have finished the above exercise successfully and have more time, why don’t you try to “Update” a student?</w:t>
      </w:r>
    </w:p>
    <w:p w:rsidR="00413D7C" w:rsidRDefault="00413D7C" w:rsidP="00413D7C">
      <w:pPr>
        <w:pStyle w:val="Heading1"/>
      </w:pPr>
      <w:bookmarkStart w:id="15" w:name="_Toc400781512"/>
      <w:r>
        <w:t>Exercise 3: CRUD Provider – School</w:t>
      </w:r>
      <w:bookmarkEnd w:id="15"/>
    </w:p>
    <w:p w:rsidR="00413D7C" w:rsidRDefault="00413D7C" w:rsidP="00413D7C">
      <w:pPr>
        <w:pStyle w:val="Body1"/>
        <w:ind w:left="0"/>
      </w:pPr>
      <w:r w:rsidRPr="00691A20">
        <w:rPr>
          <w:b/>
        </w:rPr>
        <w:t>Task</w:t>
      </w:r>
      <w:r>
        <w:t xml:space="preserve">: </w:t>
      </w:r>
    </w:p>
    <w:p w:rsidR="00413D7C" w:rsidRDefault="00413D7C" w:rsidP="00413D7C">
      <w:pPr>
        <w:pStyle w:val="Body1"/>
        <w:numPr>
          <w:ilvl w:val="0"/>
          <w:numId w:val="27"/>
        </w:numPr>
        <w:spacing w:before="0"/>
      </w:pPr>
      <w:r>
        <w:t>Write an Object Provider (CRUD) for Schools (or any other object of your choice).</w:t>
      </w:r>
    </w:p>
    <w:p w:rsidR="00413D7C" w:rsidRDefault="00413D7C" w:rsidP="00413D7C">
      <w:pPr>
        <w:pStyle w:val="Body1"/>
        <w:numPr>
          <w:ilvl w:val="0"/>
          <w:numId w:val="27"/>
        </w:numPr>
        <w:spacing w:before="0"/>
      </w:pPr>
      <w:r>
        <w:t>Deploy new Object Provider.</w:t>
      </w:r>
    </w:p>
    <w:p w:rsidR="00413D7C" w:rsidRDefault="00413D7C" w:rsidP="00413D7C">
      <w:pPr>
        <w:pStyle w:val="Body1"/>
        <w:numPr>
          <w:ilvl w:val="0"/>
          <w:numId w:val="27"/>
        </w:numPr>
        <w:spacing w:before="0"/>
      </w:pPr>
      <w:r>
        <w:t xml:space="preserve">Test using Postman or write a </w:t>
      </w:r>
      <w:proofErr w:type="spellStart"/>
      <w:r>
        <w:t>SchoolConsumer</w:t>
      </w:r>
      <w:proofErr w:type="spellEnd"/>
      <w:r>
        <w:t>.</w:t>
      </w:r>
    </w:p>
    <w:p w:rsidR="00413D7C" w:rsidRDefault="00413D7C" w:rsidP="00413D7C">
      <w:pPr>
        <w:pStyle w:val="Heading2"/>
      </w:pPr>
      <w:bookmarkStart w:id="16" w:name="_Toc400781513"/>
      <w:r>
        <w:t xml:space="preserve">Write </w:t>
      </w:r>
      <w:proofErr w:type="spellStart"/>
      <w:r>
        <w:t>SchoolProvider</w:t>
      </w:r>
      <w:bookmarkEnd w:id="16"/>
      <w:proofErr w:type="spellEnd"/>
    </w:p>
    <w:p w:rsidR="00413D7C" w:rsidRDefault="00413D7C" w:rsidP="00413D7C">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413D7C" w:rsidRDefault="00413D7C" w:rsidP="00413D7C">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SchoolProvider</w:t>
      </w:r>
    </w:p>
    <w:p w:rsidR="00413D7C" w:rsidRDefault="00413D7C" w:rsidP="00413D7C">
      <w:pPr>
        <w:pStyle w:val="Body1"/>
        <w:spacing w:before="0"/>
        <w:ind w:left="0"/>
      </w:pPr>
    </w:p>
    <w:p w:rsidR="00413D7C" w:rsidRDefault="00413D7C" w:rsidP="00413D7C">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413D7C" w:rsidRDefault="00413D7C" w:rsidP="00413D7C">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413D7C" w:rsidRDefault="00413D7C" w:rsidP="00413D7C">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13D7C" w:rsidRDefault="00413D7C" w:rsidP="00413D7C">
      <w:pPr>
        <w:pStyle w:val="Body1"/>
        <w:numPr>
          <w:ilvl w:val="0"/>
          <w:numId w:val="13"/>
        </w:numPr>
        <w:spacing w:before="0"/>
        <w:ind w:left="426" w:hanging="426"/>
      </w:pPr>
      <w:r>
        <w:t>Implement the following CRUD operations:</w:t>
      </w:r>
    </w:p>
    <w:p w:rsidR="00413D7C" w:rsidRPr="007F7B84" w:rsidRDefault="00413D7C" w:rsidP="00413D7C">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413D7C" w:rsidRPr="008E690C" w:rsidRDefault="00413D7C" w:rsidP="00413D7C">
      <w:pPr>
        <w:pStyle w:val="Body1"/>
        <w:numPr>
          <w:ilvl w:val="1"/>
          <w:numId w:val="13"/>
        </w:numPr>
        <w:spacing w:before="0"/>
        <w:rPr>
          <w:szCs w:val="22"/>
        </w:rPr>
      </w:pPr>
      <w:r w:rsidRPr="007F7B84">
        <w:rPr>
          <w:rFonts w:ascii="Courier New" w:hAnsi="Courier New" w:cs="Courier New"/>
          <w:color w:val="000000"/>
          <w:szCs w:val="22"/>
        </w:rPr>
        <w:t>retrieve()</w:t>
      </w:r>
    </w:p>
    <w:p w:rsidR="00413D7C" w:rsidRDefault="00413D7C" w:rsidP="00413D7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413D7C" w:rsidRDefault="00413D7C" w:rsidP="00413D7C">
      <w:pPr>
        <w:pStyle w:val="Heading2"/>
      </w:pPr>
      <w:bookmarkStart w:id="17" w:name="_Toc400781514"/>
      <w:r>
        <w:t xml:space="preserve">Deploy </w:t>
      </w:r>
      <w:proofErr w:type="spellStart"/>
      <w:r>
        <w:t>SchoolProvider</w:t>
      </w:r>
      <w:bookmarkEnd w:id="17"/>
      <w:proofErr w:type="spellEnd"/>
    </w:p>
    <w:p w:rsidR="00413D7C" w:rsidRDefault="00413D7C" w:rsidP="00413D7C">
      <w:r>
        <w:t>Before you can deploy you must ensure that the Object Provider is aware of the newly implemented provider.</w:t>
      </w:r>
    </w:p>
    <w:p w:rsidR="00413D7C" w:rsidRDefault="00413D7C" w:rsidP="00413D7C">
      <w:pPr>
        <w:pStyle w:val="ListParagraph"/>
        <w:numPr>
          <w:ilvl w:val="0"/>
          <w:numId w:val="29"/>
        </w:numPr>
      </w:pPr>
      <w:r>
        <w:t xml:space="preserve">Add the </w:t>
      </w:r>
      <w:proofErr w:type="spellStart"/>
      <w:r>
        <w:t>SchoolProvider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413D7C" w:rsidRPr="008E690C" w:rsidRDefault="00413D7C" w:rsidP="00413D7C">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413D7C" w:rsidRDefault="00413D7C" w:rsidP="00413D7C"/>
    <w:p w:rsidR="00413D7C" w:rsidRDefault="00413D7C" w:rsidP="00413D7C">
      <w:r>
        <w:t>Restart/Redeploy the Object Provider in your web- or application server. Ensure it is started correctly. If it is you should see the following output somewhere in the Provider output:</w:t>
      </w:r>
    </w:p>
    <w:p w:rsidR="00413D7C" w:rsidRPr="008E690C" w:rsidRDefault="00413D7C" w:rsidP="00413D7C"/>
    <w:p w:rsidR="00413D7C" w:rsidRPr="008E690C" w:rsidRDefault="00413D7C" w:rsidP="00413D7C">
      <w:pPr>
        <w:pStyle w:val="Body1"/>
        <w:spacing w:before="0"/>
        <w:ind w:left="0"/>
        <w:rPr>
          <w:rFonts w:ascii="Courier New" w:hAnsi="Courier New" w:cs="Courier New"/>
          <w:sz w:val="18"/>
          <w:szCs w:val="18"/>
        </w:rPr>
      </w:pPr>
      <w:r>
        <w:rPr>
          <w:rFonts w:ascii="Courier New" w:hAnsi="Courier New" w:cs="Courier New"/>
          <w:sz w:val="18"/>
          <w:szCs w:val="18"/>
        </w:rPr>
        <w:t>&gt; DEBUG provider.Student</w:t>
      </w:r>
      <w:r w:rsidRPr="008E690C">
        <w:rPr>
          <w:rFonts w:ascii="Courier New" w:hAnsi="Courier New" w:cs="Courier New"/>
          <w:sz w:val="18"/>
          <w:szCs w:val="18"/>
        </w:rPr>
        <w:t xml:space="preserve">Provider:79 - Loaded </w:t>
      </w:r>
      <w:r>
        <w:rPr>
          <w:rFonts w:ascii="Courier New" w:hAnsi="Courier New" w:cs="Courier New"/>
          <w:sz w:val="18"/>
          <w:szCs w:val="18"/>
        </w:rPr>
        <w:t>…</w:t>
      </w:r>
      <w:r w:rsidRPr="008E690C">
        <w:rPr>
          <w:rFonts w:ascii="Courier New" w:hAnsi="Courier New" w:cs="Courier New"/>
          <w:sz w:val="18"/>
          <w:szCs w:val="18"/>
        </w:rPr>
        <w:t xml:space="preserve"> students into memory.</w:t>
      </w:r>
    </w:p>
    <w:p w:rsidR="00413D7C" w:rsidRPr="008E690C" w:rsidRDefault="00413D7C" w:rsidP="00413D7C">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provider.SchoolProvider:88 - </w:t>
      </w:r>
      <w:r w:rsidRPr="008E690C">
        <w:rPr>
          <w:rFonts w:ascii="Courier New" w:hAnsi="Courier New" w:cs="Courier New"/>
          <w:color w:val="FF0000"/>
          <w:sz w:val="20"/>
          <w:szCs w:val="20"/>
        </w:rPr>
        <w:t xml:space="preserve">Loaded </w:t>
      </w:r>
      <w:r w:rsidR="009F2F77">
        <w:rPr>
          <w:rFonts w:ascii="Courier New" w:hAnsi="Courier New" w:cs="Courier New"/>
          <w:color w:val="FF0000"/>
          <w:sz w:val="20"/>
          <w:szCs w:val="20"/>
        </w:rPr>
        <w:t>2</w:t>
      </w:r>
      <w:r w:rsidRPr="008E690C">
        <w:rPr>
          <w:rFonts w:ascii="Courier New" w:hAnsi="Courier New" w:cs="Courier New"/>
          <w:color w:val="FF0000"/>
          <w:sz w:val="20"/>
          <w:szCs w:val="20"/>
        </w:rPr>
        <w:t xml:space="preserve"> schools into memory</w:t>
      </w:r>
      <w:r w:rsidRPr="008E690C">
        <w:rPr>
          <w:rFonts w:ascii="Courier New" w:hAnsi="Courier New" w:cs="Courier New"/>
          <w:color w:val="000000"/>
          <w:sz w:val="20"/>
          <w:szCs w:val="20"/>
        </w:rPr>
        <w:t>.</w:t>
      </w:r>
    </w:p>
    <w:p w:rsidR="00413D7C" w:rsidRDefault="00413D7C" w:rsidP="00413D7C">
      <w:pPr>
        <w:pStyle w:val="Body1"/>
        <w:ind w:left="0"/>
      </w:pPr>
      <w:r>
        <w:t>Note that you can see Students and Schools being loaded now. The latest Object Provider is now dealing with these two SIF Objects!</w:t>
      </w:r>
    </w:p>
    <w:p w:rsidR="00413D7C" w:rsidRDefault="00413D7C" w:rsidP="00413D7C">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w:t>
      </w:r>
      <w:r w:rsidR="009F2F77">
        <w:rPr>
          <w:rFonts w:ascii="Courier New" w:hAnsi="Courier New" w:cs="Courier New"/>
        </w:rPr>
        <w:t>k12</w:t>
      </w:r>
      <w:r w:rsidRPr="007F1144">
        <w:rPr>
          <w:rFonts w:ascii="Courier New" w:hAnsi="Courier New" w:cs="Courier New"/>
        </w:rPr>
        <w:t>S</w:t>
      </w:r>
      <w:r>
        <w:rPr>
          <w:rFonts w:ascii="Courier New" w:hAnsi="Courier New" w:cs="Courier New"/>
        </w:rPr>
        <w:t>chools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413D7C" w:rsidRDefault="00413D7C" w:rsidP="00413D7C">
      <w:pPr>
        <w:pStyle w:val="Heading2"/>
      </w:pPr>
      <w:bookmarkStart w:id="18" w:name="_Toc400781515"/>
      <w:r>
        <w:t>Test your School Provider</w:t>
      </w:r>
      <w:bookmarkEnd w:id="18"/>
    </w:p>
    <w:p w:rsidR="00413D7C" w:rsidRDefault="00413D7C" w:rsidP="00413D7C">
      <w:pPr>
        <w:pStyle w:val="Heading3"/>
      </w:pPr>
      <w:bookmarkStart w:id="19" w:name="_Toc400781516"/>
      <w:r>
        <w:t>Postman (Chrome Plugin) – Easy Test</w:t>
      </w:r>
      <w:bookmarkEnd w:id="19"/>
    </w:p>
    <w:p w:rsidR="00BD2DF3" w:rsidRPr="00BD2DF3" w:rsidRDefault="00BD2DF3" w:rsidP="00BD2DF3">
      <w:r>
        <w:t>Please refer to Appendix B for details on how to install Postman.</w:t>
      </w:r>
    </w:p>
    <w:p w:rsidR="00BD2DF3" w:rsidRDefault="00BD2DF3" w:rsidP="00413D7C"/>
    <w:p w:rsidR="00413D7C" w:rsidRDefault="00BD2DF3" w:rsidP="00413D7C">
      <w:r>
        <w:t xml:space="preserve">Postman </w:t>
      </w:r>
      <w:r w:rsidR="00413D7C">
        <w:t>is the perfect plugin to test your provider.</w:t>
      </w:r>
    </w:p>
    <w:p w:rsidR="00413D7C" w:rsidRDefault="00413D7C" w:rsidP="00413D7C">
      <w:pPr>
        <w:pStyle w:val="ListParagraph"/>
        <w:numPr>
          <w:ilvl w:val="0"/>
          <w:numId w:val="32"/>
        </w:numPr>
      </w:pPr>
      <w:r>
        <w:t xml:space="preserve">Check the </w:t>
      </w:r>
      <w:proofErr w:type="spellStart"/>
      <w:r>
        <w:t>sessionToken</w:t>
      </w:r>
      <w:proofErr w:type="spellEnd"/>
      <w:r>
        <w:t xml:space="preserve"> and password in the SIF3_SESSION table.</w:t>
      </w:r>
    </w:p>
    <w:p w:rsidR="00413D7C" w:rsidRDefault="00413D7C" w:rsidP="00413D7C">
      <w:pPr>
        <w:pStyle w:val="ListParagraph"/>
        <w:numPr>
          <w:ilvl w:val="0"/>
          <w:numId w:val="32"/>
        </w:numPr>
      </w:pPr>
      <w:r>
        <w:t xml:space="preserve">Use the </w:t>
      </w:r>
      <w:proofErr w:type="spellStart"/>
      <w:r>
        <w:t>sessionToken</w:t>
      </w:r>
      <w:proofErr w:type="spellEnd"/>
      <w:r>
        <w:t xml:space="preserve"> and password and create the Authorization header in Post</w:t>
      </w:r>
      <w:r w:rsidR="00BD2DF3">
        <w:t xml:space="preserve">man (Basic </w:t>
      </w:r>
      <w:proofErr w:type="spellStart"/>
      <w:r w:rsidR="00BD2DF3">
        <w:t>Auth</w:t>
      </w:r>
      <w:proofErr w:type="spellEnd"/>
      <w:r w:rsidR="00BD2DF3">
        <w:t xml:space="preserve"> tab at the top) and click ‘Refresh headers’.</w:t>
      </w:r>
    </w:p>
    <w:p w:rsidR="00413D7C" w:rsidRDefault="00413D7C" w:rsidP="00413D7C">
      <w:pPr>
        <w:pStyle w:val="ListParagraph"/>
        <w:numPr>
          <w:ilvl w:val="0"/>
          <w:numId w:val="32"/>
        </w:numPr>
      </w:pPr>
      <w:r>
        <w:t xml:space="preserve">Use the following Base URL to test your new provider: </w:t>
      </w:r>
      <w:hyperlink r:id="rId10" w:history="1">
        <w:r w:rsidR="009F2F77" w:rsidRPr="00AF75AF">
          <w:rPr>
            <w:rStyle w:val="Hyperlink"/>
          </w:rPr>
          <w:t>http://localhost:9080/SIF3Training-US/sif3Demo/requests/k12Schools</w:t>
        </w:r>
      </w:hyperlink>
    </w:p>
    <w:p w:rsidR="00413D7C" w:rsidRDefault="00413D7C" w:rsidP="00413D7C">
      <w:pPr>
        <w:pStyle w:val="ListParagraph"/>
        <w:numPr>
          <w:ilvl w:val="0"/>
          <w:numId w:val="32"/>
        </w:numPr>
      </w:pPr>
      <w:r>
        <w:t xml:space="preserve">Use POST, GET </w:t>
      </w:r>
      <w:proofErr w:type="spellStart"/>
      <w:r>
        <w:t>etc</w:t>
      </w:r>
      <w:proofErr w:type="spellEnd"/>
      <w:r>
        <w:t xml:space="preserve"> from the Postman GUI and play with the values and see what your School provider returns.</w:t>
      </w:r>
    </w:p>
    <w:p w:rsidR="00413D7C" w:rsidRDefault="00413D7C" w:rsidP="00413D7C">
      <w:pPr>
        <w:pStyle w:val="ListParagraph"/>
      </w:pPr>
    </w:p>
    <w:p w:rsidR="00413D7C" w:rsidRDefault="00413D7C" w:rsidP="00413D7C">
      <w:r>
        <w:t xml:space="preserve">Note to create (POST) a School you must use the URL </w:t>
      </w:r>
      <w:hyperlink r:id="rId11" w:history="1">
        <w:r w:rsidR="009F2F77" w:rsidRPr="00AF75AF">
          <w:rPr>
            <w:rStyle w:val="Hyperlink"/>
          </w:rPr>
          <w:t>http://localhost:9080/ SIF3Training-US /sif3Demo/requests/k12Schools/k12School</w:t>
        </w:r>
      </w:hyperlink>
      <w:r>
        <w:t xml:space="preserve"> (remember the REST URL Presentation?). You must also provide a payload which is a School XML.</w:t>
      </w:r>
    </w:p>
    <w:p w:rsidR="00413D7C" w:rsidRPr="007D216A" w:rsidRDefault="00413D7C" w:rsidP="00413D7C"/>
    <w:p w:rsidR="00413D7C" w:rsidRPr="007D216A" w:rsidRDefault="00413D7C" w:rsidP="00413D7C">
      <w:r>
        <w:t xml:space="preserve">Note to get a School you must use the URL </w:t>
      </w:r>
      <w:hyperlink r:id="rId12" w:history="1">
        <w:r w:rsidR="009F2F77" w:rsidRPr="00AF75AF">
          <w:rPr>
            <w:rStyle w:val="Hyperlink"/>
          </w:rPr>
          <w:t>http://localhost:9080/ SIF3Training-US /sif3Demo/requests/k12Schools/&lt;UUID&gt;</w:t>
        </w:r>
      </w:hyperlink>
      <w:r>
        <w:t xml:space="preserve"> (remember the REST URL Presentation?). </w:t>
      </w:r>
    </w:p>
    <w:p w:rsidR="00413D7C" w:rsidRDefault="00413D7C" w:rsidP="00413D7C">
      <w:pPr>
        <w:pStyle w:val="Heading3"/>
      </w:pPr>
      <w:bookmarkStart w:id="20" w:name="_Toc400781517"/>
      <w:r>
        <w:t>Write School Consumer – More Work</w:t>
      </w:r>
      <w:bookmarkEnd w:id="20"/>
    </w:p>
    <w:p w:rsidR="00413D7C" w:rsidRDefault="00413D7C" w:rsidP="00413D7C">
      <w:r>
        <w:t>You can write a School consumer as you did for the Student consumer in Exercise 2. This is a bit of work but mostly a copy-paste exercise.</w:t>
      </w:r>
    </w:p>
    <w:p w:rsidR="00413D7C" w:rsidRDefault="00413D7C" w:rsidP="00413D7C">
      <w:pPr>
        <w:pStyle w:val="ListParagraph"/>
        <w:numPr>
          <w:ilvl w:val="0"/>
          <w:numId w:val="31"/>
        </w:numPr>
      </w:pPr>
      <w:r>
        <w:t xml:space="preserve">Create a new consumer class </w:t>
      </w:r>
      <w:proofErr w:type="spellStart"/>
      <w:r>
        <w:t>SchoolConsumer</w:t>
      </w:r>
      <w:proofErr w:type="spellEnd"/>
      <w:r>
        <w:t xml:space="preserve"> (see also </w:t>
      </w:r>
      <w:proofErr w:type="spellStart"/>
      <w:r>
        <w:t>StudentConsumer</w:t>
      </w:r>
      <w:proofErr w:type="spellEnd"/>
      <w:r>
        <w:t xml:space="preserve"> in exercise 2).</w:t>
      </w:r>
    </w:p>
    <w:p w:rsidR="00413D7C" w:rsidRDefault="00413D7C" w:rsidP="00413D7C">
      <w:pPr>
        <w:pStyle w:val="ListParagraph"/>
        <w:numPr>
          <w:ilvl w:val="0"/>
          <w:numId w:val="31"/>
        </w:numPr>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413D7C" w:rsidRDefault="00413D7C" w:rsidP="00413D7C">
      <w:pPr>
        <w:pStyle w:val="ListParagraph"/>
        <w:numPr>
          <w:ilvl w:val="0"/>
          <w:numId w:val="31"/>
        </w:numPr>
      </w:pPr>
      <w:r>
        <w:t xml:space="preserve">Add new consumer to </w:t>
      </w:r>
      <w:proofErr w:type="spellStart"/>
      <w:r>
        <w:t>StudentConsumer.properties</w:t>
      </w:r>
      <w:proofErr w:type="spellEnd"/>
      <w:r>
        <w:t>.</w:t>
      </w:r>
    </w:p>
    <w:p w:rsidR="00413D7C" w:rsidRPr="008E690C" w:rsidRDefault="00413D7C" w:rsidP="00413D7C">
      <w:pPr>
        <w:pStyle w:val="ListParagraph"/>
        <w:numPr>
          <w:ilvl w:val="0"/>
          <w:numId w:val="31"/>
        </w:numPr>
      </w:pPr>
      <w:r>
        <w:t xml:space="preserve">Run your new </w:t>
      </w:r>
      <w:proofErr w:type="spellStart"/>
      <w:r>
        <w:t>DemoConsumer</w:t>
      </w:r>
      <w:proofErr w:type="spellEnd"/>
      <w:r>
        <w:t>… and check results.</w:t>
      </w:r>
    </w:p>
    <w:p w:rsidR="00413D7C" w:rsidRDefault="00413D7C" w:rsidP="00413D7C">
      <w:pPr>
        <w:pStyle w:val="Heading2"/>
      </w:pPr>
      <w:bookmarkStart w:id="21" w:name="_Toc400781518"/>
      <w:r>
        <w:t>Advanced Exercise</w:t>
      </w:r>
      <w:bookmarkEnd w:id="21"/>
    </w:p>
    <w:p w:rsidR="00413D7C" w:rsidRDefault="00413D7C" w:rsidP="00EE65B3">
      <w:pPr>
        <w:pStyle w:val="Body1"/>
        <w:ind w:left="0"/>
      </w:pPr>
      <w:r>
        <w:t xml:space="preserve">If you have finished the above exercise successfully and have more time, why don’t you try to implement remaining methods in the </w:t>
      </w:r>
      <w:proofErr w:type="spellStart"/>
      <w:r>
        <w:t>SchoolProvider</w:t>
      </w:r>
      <w:proofErr w:type="spellEnd"/>
      <w:r>
        <w:t xml:space="preserve"> class?</w:t>
      </w:r>
    </w:p>
    <w:p w:rsidR="00651891" w:rsidRDefault="00651891" w:rsidP="00651891">
      <w:pPr>
        <w:pStyle w:val="Heading1"/>
      </w:pPr>
      <w:bookmarkStart w:id="22" w:name="_Toc400781519"/>
      <w:r>
        <w:lastRenderedPageBreak/>
        <w:t>Exercise 4: Consumer Multi-Object CRUD</w:t>
      </w:r>
      <w:bookmarkEnd w:id="22"/>
    </w:p>
    <w:p w:rsidR="00B7738D" w:rsidRPr="00B7738D" w:rsidRDefault="00B7738D" w:rsidP="00B7738D">
      <w:pPr>
        <w:pStyle w:val="Body1"/>
        <w:ind w:left="0"/>
      </w:pPr>
      <w:r>
        <w:t>If you have time to spare why don’t you try the following optional exercise</w:t>
      </w:r>
      <w:proofErr w:type="gramStart"/>
      <w:r>
        <w:t>…</w:t>
      </w:r>
      <w:proofErr w:type="gramEnd"/>
    </w:p>
    <w:p w:rsidR="00B6496D" w:rsidRDefault="00B6496D" w:rsidP="00B6496D">
      <w:pPr>
        <w:pStyle w:val="Body1"/>
        <w:ind w:left="0"/>
      </w:pPr>
      <w:r w:rsidRPr="00691A20">
        <w:rPr>
          <w:b/>
        </w:rPr>
        <w:t>Task</w:t>
      </w:r>
      <w:r>
        <w:t xml:space="preserve">: </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176C0F" w:rsidRDefault="00176C0F" w:rsidP="00176C0F">
      <w:pPr>
        <w:pStyle w:val="Body1"/>
        <w:spacing w:before="0"/>
        <w:ind w:left="0"/>
      </w:pPr>
    </w:p>
    <w:p w:rsidR="00176C0F" w:rsidRPr="00176C0F" w:rsidRDefault="00176C0F" w:rsidP="00176C0F">
      <w:pPr>
        <w:pStyle w:val="Body1"/>
        <w:spacing w:before="0"/>
        <w:ind w:left="0"/>
        <w:rPr>
          <w:b/>
        </w:rPr>
      </w:pPr>
      <w:r w:rsidRPr="00176C0F">
        <w:rPr>
          <w:b/>
        </w:rPr>
        <w:t>Note:</w:t>
      </w:r>
    </w:p>
    <w:p w:rsidR="00176C0F" w:rsidRDefault="00176C0F" w:rsidP="00176C0F">
      <w:pPr>
        <w:pStyle w:val="Body1"/>
        <w:spacing w:before="0"/>
        <w:ind w:left="0"/>
      </w:pPr>
      <w:r>
        <w:t>The provider we use does only ‘fake’ the responses to multi-object CRUDs. This is done so that it also produces some errors in the response for illustration purpose.</w:t>
      </w:r>
    </w:p>
    <w:p w:rsidR="00651891" w:rsidRDefault="00651891" w:rsidP="00B07A47">
      <w:pPr>
        <w:pStyle w:val="Body1"/>
        <w:spacing w:before="0"/>
        <w:ind w:left="0"/>
      </w:pPr>
    </w:p>
    <w:p w:rsidR="00176C0F" w:rsidRDefault="00176C0F" w:rsidP="00B07A47">
      <w:pPr>
        <w:pStyle w:val="Body1"/>
        <w:spacing w:before="0"/>
        <w:ind w:left="0"/>
      </w:pPr>
      <w:r w:rsidRPr="00176C0F">
        <w:rPr>
          <w:b/>
        </w:rPr>
        <w:t>Exercise</w:t>
      </w:r>
      <w:r>
        <w:t>: Delete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t>deleteMany</w:t>
      </w:r>
      <w:proofErr w:type="spellEnd"/>
      <w:r>
        <w:t>(</w:t>
      </w:r>
      <w:proofErr w:type="gramEnd"/>
      <w:r>
        <w:t>) parameters.</w:t>
      </w:r>
    </w:p>
    <w:p w:rsidR="00176C0F" w:rsidRDefault="00F303E8" w:rsidP="00176C0F">
      <w:pPr>
        <w:pStyle w:val="Body1"/>
        <w:numPr>
          <w:ilvl w:val="0"/>
          <w:numId w:val="22"/>
        </w:numPr>
        <w:spacing w:before="0"/>
        <w:ind w:left="426" w:hanging="426"/>
      </w:pPr>
      <w:r>
        <w:t xml:space="preserve">Run </w:t>
      </w:r>
      <w:proofErr w:type="spellStart"/>
      <w:r>
        <w:t>DemoConsumer</w:t>
      </w:r>
      <w:proofErr w:type="spellEnd"/>
      <w:r>
        <w:t xml:space="preserve"> </w:t>
      </w:r>
      <w:r w:rsidR="00176C0F">
        <w:t>and observe what is returned (i.e. check output on command line).</w:t>
      </w:r>
    </w:p>
    <w:p w:rsidR="00176C0F" w:rsidRDefault="00176C0F" w:rsidP="00176C0F">
      <w:pPr>
        <w:pStyle w:val="Body1"/>
        <w:spacing w:before="0"/>
      </w:pPr>
    </w:p>
    <w:p w:rsidR="00176C0F" w:rsidRDefault="00176C0F" w:rsidP="00176C0F">
      <w:pPr>
        <w:pStyle w:val="Body1"/>
        <w:spacing w:before="0"/>
        <w:ind w:left="0"/>
      </w:pPr>
      <w:r w:rsidRPr="00176C0F">
        <w:rPr>
          <w:b/>
        </w:rPr>
        <w:t>Exercise</w:t>
      </w:r>
      <w:r>
        <w:t>: Upd</w:t>
      </w:r>
      <w:r w:rsidR="00F303E8">
        <w:t>a</w:t>
      </w:r>
      <w:r>
        <w:t>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Populate </w:t>
      </w:r>
      <w:r w:rsidR="009F2F77">
        <w:t>K12</w:t>
      </w:r>
      <w:r>
        <w:t>StudentCollectionType object.</w:t>
      </w:r>
    </w:p>
    <w:p w:rsidR="00791636" w:rsidRDefault="00176C0F" w:rsidP="00791636">
      <w:pPr>
        <w:pStyle w:val="ListParagraph"/>
        <w:keepLines w:val="0"/>
        <w:numPr>
          <w:ilvl w:val="0"/>
          <w:numId w:val="22"/>
        </w:numPr>
        <w:autoSpaceDE w:val="0"/>
        <w:autoSpaceDN w:val="0"/>
        <w:adjustRightInd w:val="0"/>
      </w:pPr>
      <w:r>
        <w:t xml:space="preserve">Option 1: Programmatically using </w:t>
      </w:r>
    </w:p>
    <w:p w:rsidR="00791636" w:rsidRPr="00791636" w:rsidRDefault="00791636" w:rsidP="00791636">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791636" w:rsidRDefault="00791636" w:rsidP="00791636">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791636" w:rsidRPr="00791636" w:rsidRDefault="00791636" w:rsidP="00791636">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176C0F" w:rsidRDefault="00176C0F" w:rsidP="00791636">
      <w:pPr>
        <w:pStyle w:val="Body1"/>
        <w:numPr>
          <w:ilvl w:val="0"/>
          <w:numId w:val="23"/>
        </w:numPr>
        <w:spacing w:before="0"/>
        <w:ind w:left="426" w:hanging="426"/>
      </w:pPr>
      <w:r>
        <w:t xml:space="preserve">Determine what parameters the </w:t>
      </w:r>
      <w:proofErr w:type="spellStart"/>
      <w:proofErr w:type="gramStart"/>
      <w:r>
        <w:t>consumer.</w:t>
      </w:r>
      <w:r w:rsidR="00791636">
        <w:t>update</w:t>
      </w:r>
      <w:r>
        <w:t>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rsidR="00791636">
        <w:t>update</w:t>
      </w:r>
      <w:r>
        <w:t>Many</w:t>
      </w:r>
      <w:proofErr w:type="spellEnd"/>
      <w:r>
        <w:t>(</w:t>
      </w:r>
      <w:proofErr w:type="gramEnd"/>
      <w:r>
        <w:t>) parameters.</w:t>
      </w:r>
    </w:p>
    <w:p w:rsidR="00F303E8" w:rsidRDefault="00F303E8" w:rsidP="00F303E8">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94643D" w:rsidRDefault="0094643D">
      <w:pPr>
        <w:keepLines w:val="0"/>
      </w:pPr>
      <w:r>
        <w:br w:type="page"/>
      </w:r>
    </w:p>
    <w:p w:rsidR="00465247" w:rsidRDefault="00465247" w:rsidP="00465247">
      <w:pPr>
        <w:pStyle w:val="Title"/>
      </w:pPr>
      <w:bookmarkStart w:id="23" w:name="_Toc399940483"/>
      <w:bookmarkStart w:id="24" w:name="_Toc400781520"/>
      <w:r>
        <w:lastRenderedPageBreak/>
        <w:t>Appendix A: Classpath &amp; Deployment</w:t>
      </w:r>
      <w:bookmarkEnd w:id="23"/>
      <w:bookmarkEnd w:id="24"/>
    </w:p>
    <w:p w:rsidR="00465247" w:rsidRPr="00AF6ABC" w:rsidRDefault="00465247" w:rsidP="00465247">
      <w:pPr>
        <w:rPr>
          <w:b/>
          <w:sz w:val="36"/>
          <w:szCs w:val="36"/>
        </w:rPr>
      </w:pPr>
      <w:r w:rsidRPr="00AF6ABC">
        <w:rPr>
          <w:b/>
          <w:sz w:val="36"/>
          <w:szCs w:val="36"/>
        </w:rPr>
        <w:t>Ant Build Script and Tasks</w:t>
      </w:r>
    </w:p>
    <w:p w:rsidR="00465247" w:rsidRDefault="00465247" w:rsidP="00465247">
      <w:r>
        <w:t>The SIF3Training Project has an ant build script with a number of handy ant tasks. You may or may not need some of these ant tasks during this training course.  Please refer to the Provider and Consumer sections in this appendix for details where you may need an ant task to build and/or deploy your provider or consumer successfully.</w:t>
      </w:r>
    </w:p>
    <w:p w:rsidR="00465247" w:rsidRPr="00AF6ABC" w:rsidRDefault="00465247" w:rsidP="00465247">
      <w:pPr>
        <w:pStyle w:val="Body1"/>
      </w:pPr>
    </w:p>
    <w:p w:rsidR="00465247" w:rsidRPr="00AF6ABC" w:rsidRDefault="00465247" w:rsidP="00465247">
      <w:pPr>
        <w:rPr>
          <w:b/>
          <w:sz w:val="36"/>
          <w:szCs w:val="36"/>
        </w:rPr>
      </w:pPr>
      <w:r w:rsidRPr="00AF6ABC">
        <w:rPr>
          <w:b/>
          <w:sz w:val="36"/>
          <w:szCs w:val="36"/>
        </w:rPr>
        <w:t>Provider</w:t>
      </w:r>
    </w:p>
    <w:p w:rsidR="00465247" w:rsidRPr="00983DAD" w:rsidRDefault="00465247" w:rsidP="00465247">
      <w:pPr>
        <w:rPr>
          <w:b/>
          <w:sz w:val="28"/>
          <w:szCs w:val="28"/>
          <w:u w:val="single"/>
        </w:rPr>
      </w:pPr>
      <w:proofErr w:type="spellStart"/>
      <w:r w:rsidRPr="00983DAD">
        <w:rPr>
          <w:b/>
          <w:sz w:val="28"/>
          <w:szCs w:val="28"/>
          <w:u w:val="single"/>
        </w:rPr>
        <w:t>Config</w:t>
      </w:r>
      <w:proofErr w:type="spellEnd"/>
      <w:r w:rsidRPr="00983DAD">
        <w:rPr>
          <w:b/>
          <w:sz w:val="28"/>
          <w:szCs w:val="28"/>
          <w:u w:val="single"/>
        </w:rPr>
        <w:t xml:space="preserve"> Files and </w:t>
      </w:r>
      <w:proofErr w:type="spellStart"/>
      <w:r w:rsidRPr="00983DAD">
        <w:rPr>
          <w:b/>
          <w:sz w:val="28"/>
          <w:szCs w:val="28"/>
          <w:u w:val="single"/>
        </w:rPr>
        <w:t>Classpath</w:t>
      </w:r>
      <w:proofErr w:type="spellEnd"/>
    </w:p>
    <w:p w:rsidR="00465247" w:rsidRDefault="00465247" w:rsidP="00465247">
      <w:r>
        <w:t xml:space="preserve">Deploying a provider means deploying a Web-Application (*.war) to a web- or application container such as Tomcat, JBoss etc. For a successful deployment the provider web-application must have the following </w:t>
      </w:r>
      <w:proofErr w:type="spellStart"/>
      <w:r>
        <w:t>config</w:t>
      </w:r>
      <w:proofErr w:type="spellEnd"/>
      <w:r>
        <w:t>/property files on the classpath:</w:t>
      </w:r>
    </w:p>
    <w:p w:rsidR="00465247" w:rsidRPr="00686467" w:rsidRDefault="00465247" w:rsidP="00465247"/>
    <w:p w:rsidR="00465247" w:rsidRDefault="00465247" w:rsidP="00465247">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465247" w:rsidRDefault="00465247" w:rsidP="00465247">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465247" w:rsidRDefault="00465247" w:rsidP="00465247">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465247" w:rsidRDefault="00465247" w:rsidP="00465247">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465247" w:rsidRDefault="00465247" w:rsidP="00465247">
      <w:r>
        <w:t>There are various ways on how to get them onto the classpath of you deployment. These are listed below with additional deployment considerations.</w:t>
      </w:r>
    </w:p>
    <w:p w:rsidR="00465247" w:rsidRPr="0094643D" w:rsidRDefault="00465247" w:rsidP="00465247"/>
    <w:p w:rsidR="00465247" w:rsidRPr="00983DAD" w:rsidRDefault="00465247" w:rsidP="00465247">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465247" w:rsidRDefault="00465247" w:rsidP="00465247"/>
    <w:p w:rsidR="00465247" w:rsidRPr="00845E42" w:rsidRDefault="00465247" w:rsidP="00465247">
      <w:pPr>
        <w:rPr>
          <w:b/>
        </w:rPr>
      </w:pPr>
      <w:r w:rsidRPr="00845E42">
        <w:rPr>
          <w:b/>
        </w:rPr>
        <w:t>Eclipse &amp; Tomcat</w:t>
      </w:r>
      <w:r>
        <w:rPr>
          <w:b/>
        </w:rPr>
        <w:t xml:space="preserve"> Plugin</w:t>
      </w:r>
    </w:p>
    <w:p w:rsidR="00465247" w:rsidRDefault="00465247" w:rsidP="00465247">
      <w:r>
        <w:t>If you use Eclipse and the Tomcat plugin then you can deploy your provider immediately in that built-in tomcat instance. No additional actions needed. The default configuration of the Training course is based on this.</w:t>
      </w:r>
    </w:p>
    <w:p w:rsidR="00465247" w:rsidRDefault="00465247" w:rsidP="00465247"/>
    <w:p w:rsidR="00465247" w:rsidRPr="00845E42" w:rsidRDefault="00465247" w:rsidP="00465247">
      <w:pPr>
        <w:rPr>
          <w:b/>
        </w:rPr>
      </w:pPr>
      <w:r w:rsidRPr="00845E42">
        <w:rPr>
          <w:b/>
        </w:rPr>
        <w:t>Another IDE &amp; Tomcat</w:t>
      </w:r>
      <w:r>
        <w:rPr>
          <w:b/>
        </w:rPr>
        <w:t xml:space="preserve"> Plugin</w:t>
      </w:r>
    </w:p>
    <w:p w:rsidR="00465247" w:rsidRPr="00845E42" w:rsidRDefault="00465247" w:rsidP="00465247">
      <w:r>
        <w:t>Ensure that you have the files listed above added to your classpath of your project. Once this is done you should be able to deploy your provider immediately in that built-in tomcat instance. No additional actions needed.</w:t>
      </w:r>
    </w:p>
    <w:p w:rsidR="00465247" w:rsidRDefault="00465247" w:rsidP="00465247"/>
    <w:p w:rsidR="00465247" w:rsidRPr="00845E42" w:rsidRDefault="00465247" w:rsidP="00465247">
      <w:pPr>
        <w:rPr>
          <w:b/>
        </w:rPr>
      </w:pPr>
      <w:r w:rsidRPr="00845E42">
        <w:rPr>
          <w:b/>
        </w:rPr>
        <w:t>Eclipse &amp; JBoss Plugin</w:t>
      </w:r>
    </w:p>
    <w:p w:rsidR="00465247" w:rsidRPr="0094643D" w:rsidRDefault="00465247" w:rsidP="00465247">
      <w:r>
        <w:t>If you have a JBoss plugin in your Eclipse IDE then you are using JBoss’ JAXRS implementation (</w:t>
      </w:r>
      <w:proofErr w:type="spellStart"/>
      <w:r>
        <w:t>RestEasy</w:t>
      </w:r>
      <w:proofErr w:type="spellEnd"/>
      <w:r>
        <w:t xml:space="preserve">). To make it all work properly you </w:t>
      </w:r>
      <w:proofErr w:type="gramStart"/>
      <w:r>
        <w:t>must  run</w:t>
      </w:r>
      <w:proofErr w:type="gramEnd"/>
      <w:r>
        <w:t xml:space="preserve"> the </w:t>
      </w:r>
      <w:r w:rsidRPr="00686467">
        <w:rPr>
          <w:b/>
        </w:rPr>
        <w:t>ant task called ‘prepare-for-</w:t>
      </w:r>
      <w:proofErr w:type="spellStart"/>
      <w:r w:rsidRPr="00686467">
        <w:rPr>
          <w:b/>
        </w:rPr>
        <w:t>jboss</w:t>
      </w:r>
      <w:proofErr w:type="spellEnd"/>
      <w:r w:rsidRPr="00686467">
        <w:rPr>
          <w:b/>
        </w:rPr>
        <w:t>’ first</w:t>
      </w:r>
      <w:r>
        <w:t>. This will ensure that there will be no conflicts with libraries. Refresh your project and deploy your provider.</w:t>
      </w:r>
    </w:p>
    <w:p w:rsidR="00465247" w:rsidRDefault="00465247" w:rsidP="00465247"/>
    <w:p w:rsidR="00465247" w:rsidRPr="00845E42" w:rsidRDefault="00465247" w:rsidP="00465247">
      <w:pPr>
        <w:rPr>
          <w:b/>
        </w:rPr>
      </w:pPr>
      <w:r w:rsidRPr="00845E42">
        <w:rPr>
          <w:b/>
        </w:rPr>
        <w:t xml:space="preserve">Another IDE &amp; </w:t>
      </w:r>
      <w:r>
        <w:rPr>
          <w:b/>
        </w:rPr>
        <w:t>JBoss Plugin</w:t>
      </w:r>
    </w:p>
    <w:p w:rsidR="00465247" w:rsidRPr="00686467" w:rsidRDefault="00465247" w:rsidP="0046524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t xml:space="preserve"> I.e. run appropriate ant task.</w:t>
      </w:r>
    </w:p>
    <w:p w:rsidR="00465247" w:rsidRPr="0094643D" w:rsidRDefault="00465247" w:rsidP="00465247"/>
    <w:p w:rsidR="00465247" w:rsidRPr="00983DAD" w:rsidRDefault="00465247" w:rsidP="00465247">
      <w:pPr>
        <w:rPr>
          <w:b/>
          <w:sz w:val="28"/>
          <w:szCs w:val="28"/>
          <w:u w:val="single"/>
        </w:rPr>
      </w:pPr>
      <w:r w:rsidRPr="00983DAD">
        <w:rPr>
          <w:b/>
          <w:sz w:val="28"/>
          <w:szCs w:val="28"/>
          <w:u w:val="single"/>
        </w:rPr>
        <w:t>Option B: Using an external web container</w:t>
      </w:r>
    </w:p>
    <w:p w:rsidR="00465247" w:rsidRDefault="00465247" w:rsidP="00465247">
      <w:r>
        <w:t>If you wish to deploy your provider to an external web- or application container you need to build the provider web-application (SIF3Training-US.war)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465247" w:rsidRPr="003A585D" w:rsidRDefault="00465247" w:rsidP="00465247">
      <w:pPr>
        <w:rPr>
          <w:b/>
          <w:u w:val="single"/>
        </w:rPr>
      </w:pPr>
      <w:proofErr w:type="spellStart"/>
      <w:r w:rsidRPr="003A585D">
        <w:rPr>
          <w:b/>
          <w:u w:val="single"/>
        </w:rPr>
        <w:lastRenderedPageBreak/>
        <w:t>Config</w:t>
      </w:r>
      <w:proofErr w:type="spellEnd"/>
      <w:r w:rsidRPr="003A585D">
        <w:rPr>
          <w:b/>
          <w:u w:val="single"/>
        </w:rPr>
        <w:t xml:space="preserve"> File &amp; </w:t>
      </w:r>
      <w:proofErr w:type="spellStart"/>
      <w:r w:rsidRPr="003A585D">
        <w:rPr>
          <w:b/>
          <w:u w:val="single"/>
        </w:rPr>
        <w:t>Classpath</w:t>
      </w:r>
      <w:proofErr w:type="spellEnd"/>
    </w:p>
    <w:p w:rsidR="00465247" w:rsidRDefault="00465247" w:rsidP="00465247">
      <w:r>
        <w:t xml:space="preserve">Whatever web-container you use you need to tell the container where your </w:t>
      </w:r>
      <w:proofErr w:type="spellStart"/>
      <w:r>
        <w:t>config</w:t>
      </w:r>
      <w:proofErr w:type="spellEnd"/>
      <w:r>
        <w:t>/properties file are. There are two options to do so.</w:t>
      </w:r>
    </w:p>
    <w:p w:rsidR="00465247" w:rsidRPr="003A585D" w:rsidRDefault="00465247" w:rsidP="00465247"/>
    <w:p w:rsidR="00465247" w:rsidRDefault="00465247" w:rsidP="00465247">
      <w:r w:rsidRPr="003A585D">
        <w:rPr>
          <w:b/>
        </w:rPr>
        <w:t>Option 1:</w:t>
      </w:r>
      <w:r>
        <w:t xml:space="preserve"> Add files to classpath</w:t>
      </w:r>
    </w:p>
    <w:p w:rsidR="00465247" w:rsidRDefault="00465247" w:rsidP="00465247">
      <w:r>
        <w:t xml:space="preserve">With this option you have to configure your web-container to be able to load the </w:t>
      </w:r>
      <w:proofErr w:type="spellStart"/>
      <w:r>
        <w:t>config</w:t>
      </w:r>
      <w:proofErr w:type="spellEnd"/>
      <w:r>
        <w:t xml:space="preserve">/property files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‘SIF3Training-US.war’.</w:t>
      </w:r>
    </w:p>
    <w:p w:rsidR="00465247" w:rsidRPr="003A585D" w:rsidRDefault="00465247" w:rsidP="00465247"/>
    <w:p w:rsidR="00465247" w:rsidRPr="003A585D" w:rsidRDefault="00465247" w:rsidP="00465247">
      <w:r w:rsidRPr="003A585D">
        <w:rPr>
          <w:b/>
        </w:rPr>
        <w:t>Option 2</w:t>
      </w:r>
      <w:r>
        <w:t>: Package files into a jar</w:t>
      </w:r>
    </w:p>
    <w:p w:rsidR="00465247" w:rsidRDefault="00465247" w:rsidP="00465247">
      <w:r>
        <w:t xml:space="preserve">With this option you don’t need any further configuration in your web-container. All appropriate </w:t>
      </w:r>
      <w:proofErr w:type="spellStart"/>
      <w:r>
        <w:t>config</w:t>
      </w:r>
      <w:proofErr w:type="spellEnd"/>
      <w:r>
        <w:t xml:space="preserve">/property files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‘SIF3Training-US.war’. Please note, if you use this option you must build the final war file and re-deploy it every time you change a </w:t>
      </w:r>
      <w:proofErr w:type="spellStart"/>
      <w:r>
        <w:t>config</w:t>
      </w:r>
      <w:proofErr w:type="spellEnd"/>
      <w:r>
        <w:t>/properties file.</w:t>
      </w:r>
    </w:p>
    <w:p w:rsidR="00465247" w:rsidRPr="00AF6ABC" w:rsidRDefault="00465247" w:rsidP="00465247">
      <w:pPr>
        <w:pStyle w:val="Body1"/>
      </w:pPr>
    </w:p>
    <w:p w:rsidR="00465247" w:rsidRPr="00AF6ABC" w:rsidRDefault="00465247" w:rsidP="00465247">
      <w:pPr>
        <w:rPr>
          <w:b/>
          <w:sz w:val="36"/>
          <w:szCs w:val="36"/>
        </w:rPr>
      </w:pPr>
      <w:r w:rsidRPr="00AF6ABC">
        <w:rPr>
          <w:b/>
          <w:sz w:val="36"/>
          <w:szCs w:val="36"/>
        </w:rPr>
        <w:t>Consumer</w:t>
      </w:r>
    </w:p>
    <w:p w:rsidR="00465247" w:rsidRDefault="00465247" w:rsidP="00465247">
      <w:r>
        <w:t xml:space="preserve">You should be able to run your consumer from within your IDE as a basic java application. They are simple executables that do not require a web- or application container.  All you have to ensure is that the following </w:t>
      </w:r>
      <w:proofErr w:type="spellStart"/>
      <w:r>
        <w:t>config</w:t>
      </w:r>
      <w:proofErr w:type="spellEnd"/>
      <w:r>
        <w:t>/properties file and the following jar files are on the classpath of your executable:</w:t>
      </w:r>
    </w:p>
    <w:p w:rsidR="00465247" w:rsidRPr="00F55ABB" w:rsidRDefault="00465247" w:rsidP="00465247"/>
    <w:p w:rsidR="00465247" w:rsidRDefault="00465247" w:rsidP="00465247">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465247" w:rsidRDefault="00465247" w:rsidP="00465247">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465247" w:rsidRDefault="00465247" w:rsidP="00465247">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465247" w:rsidRDefault="00465247" w:rsidP="00465247">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465247" w:rsidRDefault="00465247" w:rsidP="00465247">
      <w:pPr>
        <w:pStyle w:val="ListParagraph"/>
        <w:numPr>
          <w:ilvl w:val="0"/>
          <w:numId w:val="40"/>
        </w:numPr>
      </w:pPr>
      <w:r>
        <w:t>&lt;</w:t>
      </w:r>
      <w:proofErr w:type="spellStart"/>
      <w:r>
        <w:t>installDir</w:t>
      </w:r>
      <w:proofErr w:type="spellEnd"/>
      <w:r>
        <w:t>&gt;/lib/</w:t>
      </w:r>
      <w:proofErr w:type="spellStart"/>
      <w:r>
        <w:t>jaxb</w:t>
      </w:r>
      <w:proofErr w:type="spellEnd"/>
      <w:r>
        <w:t>/jaxb-impl.jar</w:t>
      </w:r>
    </w:p>
    <w:p w:rsidR="00465247" w:rsidRPr="002B5066" w:rsidRDefault="00465247" w:rsidP="00465247">
      <w:pPr>
        <w:pStyle w:val="ListParagraph"/>
        <w:numPr>
          <w:ilvl w:val="0"/>
          <w:numId w:val="40"/>
        </w:numPr>
      </w:pPr>
      <w:r>
        <w:t>All jar files in &lt;</w:t>
      </w:r>
      <w:proofErr w:type="spellStart"/>
      <w:r>
        <w:t>installDir</w:t>
      </w:r>
      <w:proofErr w:type="spellEnd"/>
      <w:r>
        <w:t>&gt;/war/WEB-INF/lib</w:t>
      </w:r>
    </w:p>
    <w:p w:rsidR="00465247" w:rsidRDefault="00465247" w:rsidP="00465247">
      <w:r>
        <w:t>If you use another IDE than Eclipse then you must ensure that you add the above list of files to your IDE’s project classpath. If you use Eclipse then all of it is pre-configured and no further action is required.</w:t>
      </w:r>
    </w:p>
    <w:p w:rsidR="00465247" w:rsidRDefault="00465247" w:rsidP="00465247"/>
    <w:p w:rsidR="00465247" w:rsidRDefault="00465247" w:rsidP="00465247">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465247" w:rsidRDefault="00465247" w:rsidP="00465247"/>
    <w:p w:rsidR="00465247" w:rsidRPr="000E5F41" w:rsidRDefault="00465247" w:rsidP="00465247">
      <w:pPr>
        <w:rPr>
          <w:b/>
        </w:rPr>
      </w:pPr>
      <w:r w:rsidRPr="000E5F41">
        <w:rPr>
          <w:b/>
        </w:rPr>
        <w:t xml:space="preserve">Note: </w:t>
      </w:r>
    </w:p>
    <w:p w:rsidR="00465247" w:rsidRPr="000E5F41" w:rsidRDefault="00465247" w:rsidP="00465247">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r w:rsidRPr="007976BE">
        <w:t xml:space="preserve"> </w:t>
      </w:r>
    </w:p>
    <w:p w:rsidR="00465247" w:rsidRDefault="00465247" w:rsidP="00465247">
      <w:pPr>
        <w:keepLines w:val="0"/>
      </w:pPr>
      <w:r>
        <w:br w:type="page"/>
      </w:r>
    </w:p>
    <w:p w:rsidR="00465247" w:rsidRDefault="00465247" w:rsidP="00465247">
      <w:pPr>
        <w:pStyle w:val="Title"/>
      </w:pPr>
      <w:bookmarkStart w:id="25" w:name="_Toc399940484"/>
      <w:bookmarkStart w:id="26" w:name="_Toc400781521"/>
      <w:r>
        <w:lastRenderedPageBreak/>
        <w:t>Appendix B: REST Client – Chrome Postman</w:t>
      </w:r>
      <w:bookmarkEnd w:id="25"/>
      <w:bookmarkEnd w:id="26"/>
    </w:p>
    <w:p w:rsidR="00465247" w:rsidRDefault="00465247" w:rsidP="00465247">
      <w:pPr>
        <w:rPr>
          <w:b/>
        </w:rPr>
      </w:pPr>
      <w:r w:rsidRPr="00BD2DF3">
        <w:t>For some e</w:t>
      </w:r>
      <w:r>
        <w:t>xercises it is suggested to use a REST Client to test your code. A good and extensive REST client is the Chrome extension called POSTMAN. You need Chrome as your browser to use it.</w:t>
      </w:r>
    </w:p>
    <w:p w:rsidR="00465247" w:rsidRDefault="00465247" w:rsidP="00465247">
      <w:pPr>
        <w:rPr>
          <w:rStyle w:val="Hyperlink"/>
          <w:rFonts w:asciiTheme="minorHAnsi" w:hAnsiTheme="minorHAnsi" w:cstheme="minorHAnsi"/>
          <w:szCs w:val="22"/>
        </w:rPr>
      </w:pPr>
      <w:r w:rsidRPr="00BD2DF3">
        <w:t xml:space="preserve">It can be downloaded from here: </w:t>
      </w:r>
      <w:hyperlink r:id="rId13"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465247" w:rsidRPr="00BF7065" w:rsidRDefault="00465247" w:rsidP="00465247"/>
    <w:p w:rsidR="00BD2DF3" w:rsidRPr="00BD2DF3" w:rsidRDefault="00465247" w:rsidP="00465247">
      <w:pPr>
        <w:rPr>
          <w:rFonts w:asciiTheme="minorHAnsi" w:hAnsiTheme="minorHAnsi" w:cstheme="minorHAnsi"/>
          <w:b/>
          <w:szCs w:val="22"/>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Github directly and follow the instructions in the README.md. The Github location is </w:t>
      </w:r>
      <w:hyperlink r:id="rId14"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94643D" w:rsidRPr="00BD2DF3" w:rsidRDefault="0094643D" w:rsidP="0094643D">
      <w:pPr>
        <w:rPr>
          <w:rFonts w:asciiTheme="minorHAnsi" w:hAnsiTheme="minorHAnsi" w:cstheme="minorHAnsi"/>
          <w:szCs w:val="22"/>
        </w:rPr>
      </w:pPr>
    </w:p>
    <w:sectPr w:rsidR="0094643D" w:rsidRPr="00BD2DF3" w:rsidSect="003F6E48">
      <w:headerReference w:type="even" r:id="rId15"/>
      <w:headerReference w:type="default" r:id="rId16"/>
      <w:footerReference w:type="even" r:id="rId17"/>
      <w:footerReference w:type="default" r:id="rId18"/>
      <w:headerReference w:type="first" r:id="rId19"/>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1E7" w:rsidRDefault="006D31E7">
      <w:r>
        <w:separator/>
      </w:r>
    </w:p>
  </w:endnote>
  <w:endnote w:type="continuationSeparator" w:id="0">
    <w:p w:rsidR="006D31E7" w:rsidRDefault="006D3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F96DF7" w:rsidP="0016684A">
    <w:pPr>
      <w:pStyle w:val="Footer"/>
    </w:pPr>
    <w:r>
      <w:fldChar w:fldCharType="begin"/>
    </w:r>
    <w:r>
      <w:instrText xml:space="preserve"> QUOTE "Revision: " </w:instrText>
    </w:r>
    <w:r w:rsidR="006D31E7">
      <w:fldChar w:fldCharType="begin"/>
    </w:r>
    <w:r w:rsidR="006D31E7">
      <w:instrText xml:space="preserve"> DOCPROPERTY "Revision" </w:instrText>
    </w:r>
    <w:r w:rsidR="006D31E7">
      <w:fldChar w:fldCharType="separate"/>
    </w:r>
    <w:r>
      <w:instrText>1.0</w:instrText>
    </w:r>
    <w:r w:rsidR="006D31E7">
      <w:fldChar w:fldCharType="end"/>
    </w:r>
    <w:r>
      <w:fldChar w:fldCharType="begin"/>
    </w:r>
    <w:r>
      <w:instrText xml:space="preserve"> </w:instrText>
    </w:r>
    <w:r w:rsidRPr="008B2353">
      <w:instrText>I</w:instrText>
    </w:r>
    <w:r>
      <w:instrText xml:space="preserve">F </w:instrText>
    </w:r>
    <w:r w:rsidR="006D31E7">
      <w:fldChar w:fldCharType="begin"/>
    </w:r>
    <w:r w:rsidR="006D31E7">
      <w:instrText xml:space="preserve"> DOCPROPERTY "Status" </w:instrText>
    </w:r>
    <w:r w:rsidR="006D31E7">
      <w:fldChar w:fldCharType="separate"/>
    </w:r>
    <w:r>
      <w:instrText>draft</w:instrText>
    </w:r>
    <w:r w:rsidR="006D31E7">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BC0F67">
      <w:t>Revision: 1.0</w:t>
    </w:r>
    <w:r w:rsidR="00BC0F67">
      <w:rPr>
        <w:noProof/>
      </w:rPr>
      <w:t xml:space="preserve"> (</w:t>
    </w:r>
    <w:r w:rsidR="00BC0F67">
      <w:rPr>
        <w:rStyle w:val="Emphasis"/>
        <w:iCs/>
        <w:noProof/>
      </w:rPr>
      <w:t>draft</w:t>
    </w:r>
    <w:r w:rsidR="00BC0F67">
      <w:rPr>
        <w:noProof/>
      </w:rPr>
      <w:t>)</w:t>
    </w:r>
    <w:r>
      <w:fldChar w:fldCharType="end"/>
    </w:r>
    <w:r>
      <w:tab/>
    </w:r>
    <w:r>
      <w:tab/>
    </w:r>
    <w:r w:rsidR="006D31E7">
      <w:fldChar w:fldCharType="begin"/>
    </w:r>
    <w:r w:rsidR="006D31E7">
      <w:instrText xml:space="preserve"> DOCPROPERTY "Title" </w:instrText>
    </w:r>
    <w:r w:rsidR="006D31E7">
      <w:fldChar w:fldCharType="separate"/>
    </w:r>
    <w:r>
      <w:t>SIF3 Training Exercises - Java</w:t>
    </w:r>
    <w:r w:rsidR="006D31E7">
      <w:fldChar w:fldCharType="end"/>
    </w:r>
    <w:r>
      <w:t xml:space="preserve"> (</w:t>
    </w:r>
    <w:r w:rsidR="006D31E7">
      <w:fldChar w:fldCharType="begin"/>
    </w:r>
    <w:r w:rsidR="006D31E7">
      <w:instrText xml:space="preserve"> DOCPROPERTY "SystemAbbreviation" </w:instrText>
    </w:r>
    <w:r w:rsidR="006D31E7">
      <w:fldChar w:fldCharType="separate"/>
    </w:r>
    <w:r>
      <w:t>BC_EX_JAVA</w:t>
    </w:r>
    <w:r w:rsidR="006D31E7">
      <w:fldChar w:fldCharType="end"/>
    </w:r>
    <w:r>
      <w:t>)</w:t>
    </w:r>
  </w:p>
  <w:p w:rsidR="00F96DF7" w:rsidRDefault="00F96DF7" w:rsidP="0016684A">
    <w:pPr>
      <w:pStyle w:val="Footer"/>
    </w:pPr>
    <w:r>
      <w:fldChar w:fldCharType="begin"/>
    </w:r>
    <w:r>
      <w:instrText xml:space="preserve"> DOCPROPERTY "RevisionDate" \@ "MMM YYYY" </w:instrText>
    </w:r>
    <w:r>
      <w:fldChar w:fldCharType="separate"/>
    </w:r>
    <w:r w:rsidR="00E574FF">
      <w:t>Oct 2014</w:t>
    </w:r>
    <w:r>
      <w:fldChar w:fldCharType="end"/>
    </w:r>
    <w:r>
      <w:tab/>
    </w:r>
    <w:r>
      <w:tab/>
      <w:t xml:space="preserve">Version </w:t>
    </w:r>
    <w:r>
      <w:fldChar w:fldCharType="begin"/>
    </w:r>
    <w:r>
      <w:instrText xml:space="preserve"> DOCPROPERTY "SystemVersion" \# "0.0" </w:instrText>
    </w:r>
    <w:r>
      <w:fldChar w:fldCharType="separate"/>
    </w:r>
    <w:r>
      <w:t>1.0</w:t>
    </w:r>
    <w:r>
      <w:fldChar w:fldCharType="end"/>
    </w:r>
  </w:p>
  <w:p w:rsidR="00F96DF7" w:rsidRPr="00547F48" w:rsidRDefault="00F96DF7"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C0F67">
      <w:rPr>
        <w:noProof/>
      </w:rPr>
      <w:t>2</w:t>
    </w:r>
    <w:r w:rsidRPr="00547F48">
      <w:fldChar w:fldCharType="end"/>
    </w:r>
    <w:r w:rsidRPr="00547F48">
      <w:t xml:space="preserve"> of </w:t>
    </w:r>
    <w:r w:rsidR="006D31E7">
      <w:fldChar w:fldCharType="begin"/>
    </w:r>
    <w:r w:rsidR="006D31E7">
      <w:instrText xml:space="preserve"> NUMPAGES </w:instrText>
    </w:r>
    <w:r w:rsidR="006D31E7">
      <w:fldChar w:fldCharType="separate"/>
    </w:r>
    <w:r w:rsidR="00BC0F67">
      <w:rPr>
        <w:noProof/>
      </w:rPr>
      <w:t>11</w:t>
    </w:r>
    <w:r w:rsidR="006D31E7">
      <w:rPr>
        <w:noProof/>
      </w:rPr>
      <w:fldChar w:fldCharType="end"/>
    </w:r>
    <w:r>
      <w:rPr>
        <w:noProof/>
      </w:rPr>
      <mc:AlternateContent>
        <mc:Choice Requires="wps">
          <w:drawing>
            <wp:anchor distT="0" distB="0" distL="114300" distR="114300" simplePos="0" relativeHeight="251657216" behindDoc="0" locked="1" layoutInCell="0" allowOverlap="0">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6D31E7" w:rsidP="00252F31">
    <w:pPr>
      <w:pStyle w:val="Footer"/>
    </w:pPr>
    <w:r>
      <w:fldChar w:fldCharType="begin"/>
    </w:r>
    <w:r>
      <w:instrText xml:space="preserve"> DOCPROPERTY "SystemAbbreviation" </w:instrText>
    </w:r>
    <w:r>
      <w:fldChar w:fldCharType="separate"/>
    </w:r>
    <w:r w:rsidR="00F96DF7">
      <w:t>BC_EX_JAVA</w:t>
    </w:r>
    <w:r>
      <w:fldChar w:fldCharType="end"/>
    </w:r>
    <w:r w:rsidR="00F96DF7">
      <w:t xml:space="preserve"> Version </w:t>
    </w:r>
    <w:r>
      <w:fldChar w:fldCharType="begin"/>
    </w:r>
    <w:r>
      <w:instrText xml:space="preserve"> DOCPROPERTY "SystemVersion" </w:instrText>
    </w:r>
    <w:r>
      <w:fldChar w:fldCharType="separate"/>
    </w:r>
    <w:r w:rsidR="00F96DF7">
      <w:t>1.0</w:t>
    </w:r>
    <w:r>
      <w:fldChar w:fldCharType="end"/>
    </w:r>
    <w:r w:rsidR="00F96DF7">
      <w:tab/>
    </w:r>
    <w:r w:rsidR="00F96DF7">
      <w:tab/>
    </w:r>
    <w:r w:rsidR="00F96DF7">
      <w:fldChar w:fldCharType="begin"/>
    </w:r>
    <w:r w:rsidR="00F96DF7">
      <w:instrText xml:space="preserve"> QUOTE "Revision: " </w:instrText>
    </w:r>
    <w:r>
      <w:fldChar w:fldCharType="begin"/>
    </w:r>
    <w:r>
      <w:instrText xml:space="preserve"> DOCPROPERTY "Revision" </w:instrText>
    </w:r>
    <w:r>
      <w:fldChar w:fldCharType="separate"/>
    </w:r>
    <w:r w:rsidR="00F96DF7">
      <w:instrText>1.0</w:instrText>
    </w:r>
    <w:r>
      <w:fldChar w:fldCharType="end"/>
    </w:r>
    <w:r w:rsidR="00F96DF7">
      <w:fldChar w:fldCharType="begin"/>
    </w:r>
    <w:r w:rsidR="00F96DF7">
      <w:instrText xml:space="preserve"> </w:instrText>
    </w:r>
    <w:r w:rsidR="00F96DF7" w:rsidRPr="008B2353">
      <w:instrText>I</w:instrText>
    </w:r>
    <w:r w:rsidR="00F96DF7">
      <w:instrText xml:space="preserve">F </w:instrText>
    </w:r>
    <w:r>
      <w:fldChar w:fldCharType="begin"/>
    </w:r>
    <w:r>
      <w:instrText xml:space="preserve"> DOCPROPERTY "Status" </w:instrText>
    </w:r>
    <w:r>
      <w:fldChar w:fldCharType="separate"/>
    </w:r>
    <w:r w:rsidR="00F96DF7">
      <w:instrText>draft</w:instrText>
    </w:r>
    <w:r>
      <w:fldChar w:fldCharType="end"/>
    </w:r>
    <w:r w:rsidR="00F96DF7">
      <w:instrText xml:space="preserve"> = "draft" " (</w:instrText>
    </w:r>
    <w:r w:rsidR="00F96DF7">
      <w:fldChar w:fldCharType="begin"/>
    </w:r>
    <w:r w:rsidR="00F96DF7">
      <w:instrText xml:space="preserve"> </w:instrText>
    </w:r>
    <w:r w:rsidR="00F96DF7" w:rsidRPr="008B2353">
      <w:rPr>
        <w:rStyle w:val="Emphasis"/>
        <w:iCs/>
      </w:rPr>
      <w:instrText>D</w:instrText>
    </w:r>
    <w:r w:rsidR="00F96DF7">
      <w:instrText>OCPROPERTY "Status" \* CHARFORMAT</w:instrText>
    </w:r>
    <w:r w:rsidR="00F96DF7">
      <w:fldChar w:fldCharType="separate"/>
    </w:r>
    <w:r w:rsidR="00F96DF7">
      <w:rPr>
        <w:rStyle w:val="Emphasis"/>
        <w:iCs/>
      </w:rPr>
      <w:instrText>draft</w:instrText>
    </w:r>
    <w:r w:rsidR="00F96DF7">
      <w:fldChar w:fldCharType="end"/>
    </w:r>
    <w:r w:rsidR="00F96DF7">
      <w:instrText xml:space="preserve">)" </w:instrText>
    </w:r>
    <w:r w:rsidR="00F96DF7">
      <w:fldChar w:fldCharType="separate"/>
    </w:r>
    <w:r w:rsidR="00F96DF7">
      <w:rPr>
        <w:noProof/>
      </w:rPr>
      <w:instrText xml:space="preserve"> (</w:instrText>
    </w:r>
    <w:r w:rsidR="00F96DF7">
      <w:rPr>
        <w:rStyle w:val="Emphasis"/>
        <w:iCs/>
        <w:noProof/>
      </w:rPr>
      <w:instrText>draft</w:instrText>
    </w:r>
    <w:r w:rsidR="00F96DF7">
      <w:rPr>
        <w:noProof/>
      </w:rPr>
      <w:instrText>)</w:instrText>
    </w:r>
    <w:r w:rsidR="00F96DF7">
      <w:fldChar w:fldCharType="end"/>
    </w:r>
    <w:r w:rsidR="00F96DF7" w:rsidRPr="00FA1E10">
      <w:instrText xml:space="preserve"> </w:instrText>
    </w:r>
    <w:r w:rsidR="00F96DF7">
      <w:fldChar w:fldCharType="separate"/>
    </w:r>
    <w:r w:rsidR="00BC0F67">
      <w:t>Revision: 1.0</w:t>
    </w:r>
    <w:r w:rsidR="00BC0F67">
      <w:rPr>
        <w:noProof/>
      </w:rPr>
      <w:t xml:space="preserve"> (</w:t>
    </w:r>
    <w:r w:rsidR="00BC0F67">
      <w:rPr>
        <w:rStyle w:val="Emphasis"/>
        <w:iCs/>
        <w:noProof/>
      </w:rPr>
      <w:t>draft</w:t>
    </w:r>
    <w:r w:rsidR="00BC0F67">
      <w:rPr>
        <w:noProof/>
      </w:rPr>
      <w:t>)</w:t>
    </w:r>
    <w:r w:rsidR="00F96DF7">
      <w:fldChar w:fldCharType="end"/>
    </w:r>
  </w:p>
  <w:p w:rsidR="00F96DF7" w:rsidRDefault="006D31E7" w:rsidP="00252F31">
    <w:pPr>
      <w:pStyle w:val="Footer"/>
    </w:pPr>
    <w:r>
      <w:fldChar w:fldCharType="begin"/>
    </w:r>
    <w:r>
      <w:instrText xml:space="preserve"> DOCPROPERTY "Title" </w:instrText>
    </w:r>
    <w:r>
      <w:fldChar w:fldCharType="separate"/>
    </w:r>
    <w:r w:rsidR="00F96DF7">
      <w:t>SIF3 Training Exercises - Java</w:t>
    </w:r>
    <w:r>
      <w:fldChar w:fldCharType="end"/>
    </w:r>
    <w:r w:rsidR="00F96DF7">
      <w:tab/>
    </w:r>
    <w:r w:rsidR="00F96DF7">
      <w:tab/>
    </w:r>
    <w:r w:rsidR="00F96DF7">
      <w:fldChar w:fldCharType="begin"/>
    </w:r>
    <w:r w:rsidR="00F96DF7">
      <w:instrText xml:space="preserve"> DOCPROPERTY "RevisionDate" \@ "MMM YYYY"</w:instrText>
    </w:r>
    <w:r w:rsidR="00F96DF7">
      <w:fldChar w:fldCharType="separate"/>
    </w:r>
    <w:r w:rsidR="00E574FF">
      <w:t>Oct 2014</w:t>
    </w:r>
    <w:r w:rsidR="00F96DF7">
      <w:fldChar w:fldCharType="end"/>
    </w:r>
  </w:p>
  <w:p w:rsidR="00F96DF7" w:rsidRPr="00547F48" w:rsidRDefault="00F96DF7"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C0F67">
      <w:rPr>
        <w:noProof/>
      </w:rPr>
      <w:t>11</w:t>
    </w:r>
    <w:r w:rsidRPr="00547F48">
      <w:fldChar w:fldCharType="end"/>
    </w:r>
    <w:r w:rsidRPr="00547F48">
      <w:t xml:space="preserve"> of </w:t>
    </w:r>
    <w:r w:rsidR="006D31E7">
      <w:fldChar w:fldCharType="begin"/>
    </w:r>
    <w:r w:rsidR="006D31E7">
      <w:instrText xml:space="preserve"> NUMPAGES </w:instrText>
    </w:r>
    <w:r w:rsidR="006D31E7">
      <w:fldChar w:fldCharType="separate"/>
    </w:r>
    <w:r w:rsidR="00BC0F67">
      <w:rPr>
        <w:noProof/>
      </w:rPr>
      <w:t>11</w:t>
    </w:r>
    <w:r w:rsidR="006D31E7">
      <w:rPr>
        <w:noProof/>
      </w:rPr>
      <w:fldChar w:fldCharType="end"/>
    </w:r>
    <w:r>
      <w:rPr>
        <w:noProof/>
      </w:rPr>
      <mc:AlternateContent>
        <mc:Choice Requires="wps">
          <w:drawing>
            <wp:anchor distT="0" distB="0" distL="114300" distR="114300" simplePos="0" relativeHeight="251656192" behindDoc="0" locked="1" layoutInCell="0" allowOverlap="0" wp14:anchorId="413CBEE7" wp14:editId="52748A32">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1E7" w:rsidRDefault="006D31E7">
      <w:r>
        <w:separator/>
      </w:r>
    </w:p>
  </w:footnote>
  <w:footnote w:type="continuationSeparator" w:id="0">
    <w:p w:rsidR="006D31E7" w:rsidRDefault="006D31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F96DF7"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6D31E7">
      <w:fldChar w:fldCharType="begin"/>
    </w:r>
    <w:r w:rsidR="006D31E7">
      <w:instrText xml:space="preserve"> DOCPROPERTY "SystemTitle" </w:instrText>
    </w:r>
    <w:r w:rsidR="006D31E7">
      <w:fldChar w:fldCharType="separate"/>
    </w:r>
    <w:r>
      <w:t>SIF3 Training Exercises</w:t>
    </w:r>
    <w:r w:rsidR="006D31E7">
      <w:fldChar w:fldCharType="end"/>
    </w:r>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F96DF7"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6D31E7">
      <w:fldChar w:fldCharType="begin"/>
    </w:r>
    <w:r w:rsidR="006D31E7">
      <w:instrText xml:space="preserve"> DOCPROPERTY "SystemTitle" </w:instrText>
    </w:r>
    <w:r w:rsidR="006D31E7">
      <w:fldChar w:fldCharType="separate"/>
    </w:r>
    <w:r>
      <w:t>SIF3 Training Exercises</w:t>
    </w:r>
    <w:r w:rsidR="006D31E7">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F96DF7"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6">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19">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3">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4">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5">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3">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4">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22"/>
  </w:num>
  <w:num w:numId="4">
    <w:abstractNumId w:val="12"/>
  </w:num>
  <w:num w:numId="5">
    <w:abstractNumId w:val="22"/>
  </w:num>
  <w:num w:numId="6">
    <w:abstractNumId w:val="18"/>
  </w:num>
  <w:num w:numId="7">
    <w:abstractNumId w:val="11"/>
  </w:num>
  <w:num w:numId="8">
    <w:abstractNumId w:val="7"/>
  </w:num>
  <w:num w:numId="9">
    <w:abstractNumId w:val="8"/>
  </w:num>
  <w:num w:numId="10">
    <w:abstractNumId w:val="13"/>
  </w:num>
  <w:num w:numId="11">
    <w:abstractNumId w:val="21"/>
  </w:num>
  <w:num w:numId="12">
    <w:abstractNumId w:val="14"/>
  </w:num>
  <w:num w:numId="13">
    <w:abstractNumId w:val="27"/>
  </w:num>
  <w:num w:numId="14">
    <w:abstractNumId w:val="24"/>
  </w:num>
  <w:num w:numId="15">
    <w:abstractNumId w:val="32"/>
  </w:num>
  <w:num w:numId="16">
    <w:abstractNumId w:val="3"/>
  </w:num>
  <w:num w:numId="17">
    <w:abstractNumId w:val="28"/>
  </w:num>
  <w:num w:numId="18">
    <w:abstractNumId w:val="10"/>
  </w:num>
  <w:num w:numId="19">
    <w:abstractNumId w:val="16"/>
  </w:num>
  <w:num w:numId="20">
    <w:abstractNumId w:val="29"/>
  </w:num>
  <w:num w:numId="21">
    <w:abstractNumId w:val="30"/>
  </w:num>
  <w:num w:numId="22">
    <w:abstractNumId w:val="26"/>
  </w:num>
  <w:num w:numId="23">
    <w:abstractNumId w:val="31"/>
  </w:num>
  <w:num w:numId="24">
    <w:abstractNumId w:val="6"/>
  </w:num>
  <w:num w:numId="25">
    <w:abstractNumId w:val="23"/>
  </w:num>
  <w:num w:numId="26">
    <w:abstractNumId w:val="1"/>
  </w:num>
  <w:num w:numId="27">
    <w:abstractNumId w:val="17"/>
  </w:num>
  <w:num w:numId="28">
    <w:abstractNumId w:val="2"/>
  </w:num>
  <w:num w:numId="29">
    <w:abstractNumId w:val="34"/>
  </w:num>
  <w:num w:numId="30">
    <w:abstractNumId w:val="15"/>
  </w:num>
  <w:num w:numId="31">
    <w:abstractNumId w:val="4"/>
  </w:num>
  <w:num w:numId="32">
    <w:abstractNumId w:val="5"/>
  </w:num>
  <w:num w:numId="33">
    <w:abstractNumId w:val="20"/>
  </w:num>
  <w:num w:numId="34">
    <w:abstractNumId w:val="25"/>
  </w:num>
  <w:num w:numId="35">
    <w:abstractNumId w:val="0"/>
  </w:num>
  <w:num w:numId="36">
    <w:abstractNumId w:val="19"/>
  </w:num>
  <w:num w:numId="37">
    <w:abstractNumId w:val="36"/>
  </w:num>
  <w:num w:numId="38">
    <w:abstractNumId w:val="9"/>
  </w:num>
  <w:num w:numId="39">
    <w:abstractNumId w:val="37"/>
  </w:num>
  <w:num w:numId="40">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2EE2"/>
    <w:rsid w:val="00025224"/>
    <w:rsid w:val="00030C09"/>
    <w:rsid w:val="00037588"/>
    <w:rsid w:val="00037BC0"/>
    <w:rsid w:val="00042204"/>
    <w:rsid w:val="00043A34"/>
    <w:rsid w:val="0004555E"/>
    <w:rsid w:val="00050420"/>
    <w:rsid w:val="0005423A"/>
    <w:rsid w:val="00056386"/>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00F1"/>
    <w:rsid w:val="001915D9"/>
    <w:rsid w:val="001931BA"/>
    <w:rsid w:val="001950DF"/>
    <w:rsid w:val="00195A75"/>
    <w:rsid w:val="001A4036"/>
    <w:rsid w:val="001C0FE6"/>
    <w:rsid w:val="001C4980"/>
    <w:rsid w:val="001D6301"/>
    <w:rsid w:val="001E1CB1"/>
    <w:rsid w:val="001E3704"/>
    <w:rsid w:val="001E7DCF"/>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A44E3"/>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26F27"/>
    <w:rsid w:val="00331DAE"/>
    <w:rsid w:val="00341B69"/>
    <w:rsid w:val="00343BB9"/>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2641"/>
    <w:rsid w:val="003A4190"/>
    <w:rsid w:val="003A585D"/>
    <w:rsid w:val="003B4A68"/>
    <w:rsid w:val="003D42E9"/>
    <w:rsid w:val="003D4A63"/>
    <w:rsid w:val="003E1E84"/>
    <w:rsid w:val="003E45FD"/>
    <w:rsid w:val="003E67F0"/>
    <w:rsid w:val="003F2835"/>
    <w:rsid w:val="003F64F3"/>
    <w:rsid w:val="003F6E48"/>
    <w:rsid w:val="00400F83"/>
    <w:rsid w:val="00401A31"/>
    <w:rsid w:val="00401A72"/>
    <w:rsid w:val="00403726"/>
    <w:rsid w:val="00405FBA"/>
    <w:rsid w:val="00413D7C"/>
    <w:rsid w:val="00416CCB"/>
    <w:rsid w:val="00424A81"/>
    <w:rsid w:val="004410D7"/>
    <w:rsid w:val="00446089"/>
    <w:rsid w:val="00450A93"/>
    <w:rsid w:val="004536F9"/>
    <w:rsid w:val="00465247"/>
    <w:rsid w:val="004679FA"/>
    <w:rsid w:val="0047779F"/>
    <w:rsid w:val="004826C3"/>
    <w:rsid w:val="0049473C"/>
    <w:rsid w:val="004949ED"/>
    <w:rsid w:val="00497236"/>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4710A"/>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D72C3"/>
    <w:rsid w:val="005E068D"/>
    <w:rsid w:val="00610E28"/>
    <w:rsid w:val="006161F6"/>
    <w:rsid w:val="00621F7B"/>
    <w:rsid w:val="00626B52"/>
    <w:rsid w:val="00626F8D"/>
    <w:rsid w:val="006421A8"/>
    <w:rsid w:val="00647F64"/>
    <w:rsid w:val="00650945"/>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D31E7"/>
    <w:rsid w:val="006E477D"/>
    <w:rsid w:val="006E6DFA"/>
    <w:rsid w:val="006F2133"/>
    <w:rsid w:val="006F684D"/>
    <w:rsid w:val="006F7621"/>
    <w:rsid w:val="0073374A"/>
    <w:rsid w:val="007349C8"/>
    <w:rsid w:val="00743413"/>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C4D52"/>
    <w:rsid w:val="007D06DD"/>
    <w:rsid w:val="007D216A"/>
    <w:rsid w:val="007D43BE"/>
    <w:rsid w:val="007D5EC4"/>
    <w:rsid w:val="007F1144"/>
    <w:rsid w:val="007F2D46"/>
    <w:rsid w:val="007F488E"/>
    <w:rsid w:val="007F7B84"/>
    <w:rsid w:val="00804AAE"/>
    <w:rsid w:val="00804CCF"/>
    <w:rsid w:val="00813075"/>
    <w:rsid w:val="00814763"/>
    <w:rsid w:val="00815A86"/>
    <w:rsid w:val="00815BE3"/>
    <w:rsid w:val="00816465"/>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70F"/>
    <w:rsid w:val="0088290B"/>
    <w:rsid w:val="0088344F"/>
    <w:rsid w:val="008837ED"/>
    <w:rsid w:val="00885490"/>
    <w:rsid w:val="00893B61"/>
    <w:rsid w:val="00897D48"/>
    <w:rsid w:val="008A2608"/>
    <w:rsid w:val="008B2353"/>
    <w:rsid w:val="008B2CEC"/>
    <w:rsid w:val="008C37D1"/>
    <w:rsid w:val="008C4DAC"/>
    <w:rsid w:val="008D1BC7"/>
    <w:rsid w:val="008E45B8"/>
    <w:rsid w:val="008E64E7"/>
    <w:rsid w:val="008E690C"/>
    <w:rsid w:val="008E79E6"/>
    <w:rsid w:val="008F000E"/>
    <w:rsid w:val="008F3056"/>
    <w:rsid w:val="0090642F"/>
    <w:rsid w:val="00914E17"/>
    <w:rsid w:val="009154A7"/>
    <w:rsid w:val="009175E6"/>
    <w:rsid w:val="0092456F"/>
    <w:rsid w:val="00933EC4"/>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57FF"/>
    <w:rsid w:val="009E5214"/>
    <w:rsid w:val="009E688E"/>
    <w:rsid w:val="009F2F77"/>
    <w:rsid w:val="009F73D0"/>
    <w:rsid w:val="00A03BF0"/>
    <w:rsid w:val="00A111AF"/>
    <w:rsid w:val="00A11C33"/>
    <w:rsid w:val="00A16BDA"/>
    <w:rsid w:val="00A17A4E"/>
    <w:rsid w:val="00A313DD"/>
    <w:rsid w:val="00A32C32"/>
    <w:rsid w:val="00A33489"/>
    <w:rsid w:val="00A4028A"/>
    <w:rsid w:val="00A432D5"/>
    <w:rsid w:val="00A45443"/>
    <w:rsid w:val="00A47DDF"/>
    <w:rsid w:val="00A55D47"/>
    <w:rsid w:val="00A6570D"/>
    <w:rsid w:val="00A66BA5"/>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7738D"/>
    <w:rsid w:val="00B77BB7"/>
    <w:rsid w:val="00B8333B"/>
    <w:rsid w:val="00B87B6E"/>
    <w:rsid w:val="00B92116"/>
    <w:rsid w:val="00B9212F"/>
    <w:rsid w:val="00B95380"/>
    <w:rsid w:val="00BA223C"/>
    <w:rsid w:val="00BA2E74"/>
    <w:rsid w:val="00BA6F46"/>
    <w:rsid w:val="00BA702C"/>
    <w:rsid w:val="00BB6DAB"/>
    <w:rsid w:val="00BB7157"/>
    <w:rsid w:val="00BC0F67"/>
    <w:rsid w:val="00BC5F59"/>
    <w:rsid w:val="00BD2B7F"/>
    <w:rsid w:val="00BD2DF3"/>
    <w:rsid w:val="00BD4049"/>
    <w:rsid w:val="00BD4749"/>
    <w:rsid w:val="00BE3283"/>
    <w:rsid w:val="00BE38A1"/>
    <w:rsid w:val="00BE58F5"/>
    <w:rsid w:val="00BF1022"/>
    <w:rsid w:val="00BF289E"/>
    <w:rsid w:val="00BF373B"/>
    <w:rsid w:val="00BF5C19"/>
    <w:rsid w:val="00BF5F43"/>
    <w:rsid w:val="00BF6B0D"/>
    <w:rsid w:val="00C00BB5"/>
    <w:rsid w:val="00C01513"/>
    <w:rsid w:val="00C03934"/>
    <w:rsid w:val="00C0540D"/>
    <w:rsid w:val="00C14BEC"/>
    <w:rsid w:val="00C20154"/>
    <w:rsid w:val="00C33D0B"/>
    <w:rsid w:val="00C412B3"/>
    <w:rsid w:val="00C652EB"/>
    <w:rsid w:val="00C65614"/>
    <w:rsid w:val="00C705B1"/>
    <w:rsid w:val="00C804D5"/>
    <w:rsid w:val="00C806B9"/>
    <w:rsid w:val="00C8117B"/>
    <w:rsid w:val="00C82C5A"/>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6679"/>
    <w:rsid w:val="00CE6F2D"/>
    <w:rsid w:val="00CF1487"/>
    <w:rsid w:val="00CF5352"/>
    <w:rsid w:val="00D027E4"/>
    <w:rsid w:val="00D032E3"/>
    <w:rsid w:val="00D033AC"/>
    <w:rsid w:val="00D11726"/>
    <w:rsid w:val="00D2255E"/>
    <w:rsid w:val="00D25CC9"/>
    <w:rsid w:val="00D26B09"/>
    <w:rsid w:val="00D4146A"/>
    <w:rsid w:val="00D44710"/>
    <w:rsid w:val="00D44E02"/>
    <w:rsid w:val="00D457D1"/>
    <w:rsid w:val="00D45AA5"/>
    <w:rsid w:val="00D473F0"/>
    <w:rsid w:val="00D47CC1"/>
    <w:rsid w:val="00D57F1C"/>
    <w:rsid w:val="00D635AF"/>
    <w:rsid w:val="00D67D25"/>
    <w:rsid w:val="00D7276A"/>
    <w:rsid w:val="00D736A9"/>
    <w:rsid w:val="00D74C0A"/>
    <w:rsid w:val="00D76D12"/>
    <w:rsid w:val="00D846D9"/>
    <w:rsid w:val="00D96846"/>
    <w:rsid w:val="00DB75CC"/>
    <w:rsid w:val="00DC0D90"/>
    <w:rsid w:val="00DC5E47"/>
    <w:rsid w:val="00DC65C8"/>
    <w:rsid w:val="00DD0B67"/>
    <w:rsid w:val="00DD1376"/>
    <w:rsid w:val="00DD7F10"/>
    <w:rsid w:val="00DE360D"/>
    <w:rsid w:val="00DE5FBE"/>
    <w:rsid w:val="00DF2622"/>
    <w:rsid w:val="00E1192A"/>
    <w:rsid w:val="00E16604"/>
    <w:rsid w:val="00E3183E"/>
    <w:rsid w:val="00E33495"/>
    <w:rsid w:val="00E3603E"/>
    <w:rsid w:val="00E51293"/>
    <w:rsid w:val="00E54DC9"/>
    <w:rsid w:val="00E574FF"/>
    <w:rsid w:val="00E9223E"/>
    <w:rsid w:val="00E94CCF"/>
    <w:rsid w:val="00E95138"/>
    <w:rsid w:val="00EA3562"/>
    <w:rsid w:val="00EA52D3"/>
    <w:rsid w:val="00EB64F9"/>
    <w:rsid w:val="00EB737A"/>
    <w:rsid w:val="00EC3BD0"/>
    <w:rsid w:val="00EC59E5"/>
    <w:rsid w:val="00ED0583"/>
    <w:rsid w:val="00ED2AE6"/>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20439"/>
    <w:rsid w:val="00F25FBF"/>
    <w:rsid w:val="00F267AF"/>
    <w:rsid w:val="00F303E8"/>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96DF7"/>
    <w:rsid w:val="00FA1E10"/>
    <w:rsid w:val="00FA5E18"/>
    <w:rsid w:val="00FB3B94"/>
    <w:rsid w:val="00FB422A"/>
    <w:rsid w:val="00FB4683"/>
    <w:rsid w:val="00FC3536"/>
    <w:rsid w:val="00FD3255"/>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rome.google.com/webstore/detail/postman-rest-client/fdmmgilgnpjigdojojpjoooidkmcomcm?hl=e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9080/%20SIF3Training-US%20/sif3Demo/requests/k12Schools/%3cUUID%3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080/%20SIF3Training-US%20/sif3Demo/requests/k12Schools/k12Schoo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localhost:9080/SIF3Training-US/sif3Demo/requests/k12Schools"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localhost:%3cport%3e/SIF3Training-US/sif3Demo/requests/k12Students" TargetMode="External"/><Relationship Id="rId14" Type="http://schemas.openxmlformats.org/officeDocument/2006/relationships/hyperlink" Target="https://github.com/a85/POSTMan-Chrome-Exten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AB827-3E4F-4B51-AE6B-BCCC0A004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705</TotalTime>
  <Pages>11</Pages>
  <Words>3175</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21237</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93</cp:revision>
  <cp:lastPrinted>2010-02-17T00:33:00Z</cp:lastPrinted>
  <dcterms:created xsi:type="dcterms:W3CDTF">2014-08-12T06:05:00Z</dcterms:created>
  <dcterms:modified xsi:type="dcterms:W3CDTF">2014-10-11T01:02:00Z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2014-10-12T16:00:00Z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1.0</vt:lpwstr>
  </property>
  <property fmtid="{D5CDD505-2E9C-101B-9397-08002B2CF9AE}" pid="7" name="SystemAbbreviation">
    <vt:lpwstr>BC_EX_JAVA</vt:lpwstr>
  </property>
  <property fmtid="{D5CDD505-2E9C-101B-9397-08002B2CF9AE}" pid="8" name="AuthorRole">
    <vt:lpwstr>SIF Solution Architect</vt:lpwstr>
  </property>
</Properties>
</file>